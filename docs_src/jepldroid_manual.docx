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Default="00D232D7">
      <w:pPr>
        <w:rPr>
          <w:lang w:val="en-US"/>
        </w:rPr>
      </w:pPr>
    </w:p>
    <w:p w:rsidR="008A4F74" w:rsidRPr="001515A5" w:rsidRDefault="008A4F74">
      <w:pPr>
        <w:rPr>
          <w:lang w:val="en-US"/>
        </w:rPr>
      </w:pPr>
    </w:p>
    <w:p w:rsidR="00D232D7" w:rsidRPr="001515A5" w:rsidRDefault="00D232D7">
      <w:pPr>
        <w:rPr>
          <w:lang w:val="en-US"/>
        </w:rPr>
      </w:pPr>
    </w:p>
    <w:p w:rsidR="006C38C5" w:rsidRPr="00522F51" w:rsidRDefault="002B1BF8">
      <w:pPr>
        <w:spacing w:line="360" w:lineRule="auto"/>
        <w:jc w:val="center"/>
        <w:rPr>
          <w:b/>
          <w:color w:val="FF6600"/>
          <w:sz w:val="68"/>
          <w:szCs w:val="68"/>
          <w:lang w:val="en-US"/>
        </w:rPr>
      </w:pPr>
      <w:r w:rsidRPr="002727B6">
        <w:rPr>
          <w:b/>
          <w:color w:val="FF6600"/>
          <w:sz w:val="68"/>
          <w:szCs w:val="68"/>
          <w:lang w:val="en-US"/>
        </w:rPr>
        <w:t>JEPL</w:t>
      </w:r>
      <w:r>
        <w:rPr>
          <w:b/>
          <w:color w:val="FF6600"/>
          <w:sz w:val="68"/>
          <w:szCs w:val="68"/>
          <w:lang w:val="en-US"/>
        </w:rPr>
        <w:t xml:space="preserve">Droid </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w:t>
      </w:r>
      <w:r w:rsidR="002B1BF8">
        <w:rPr>
          <w:b/>
          <w:color w:val="FF6600"/>
          <w:sz w:val="68"/>
          <w:szCs w:val="68"/>
          <w:lang w:val="en-US"/>
        </w:rPr>
        <w:t>JEPLayer for Android</w:t>
      </w:r>
      <w:r w:rsidRPr="002727B6">
        <w:rPr>
          <w:b/>
          <w:color w:val="FF6600"/>
          <w:sz w:val="68"/>
          <w:szCs w:val="68"/>
          <w:lang w:val="en-US"/>
        </w:rPr>
        <w:t>)</w:t>
      </w:r>
    </w:p>
    <w:p w:rsidR="006C38C5" w:rsidRPr="002B1BF8" w:rsidRDefault="00D77CCB">
      <w:pPr>
        <w:spacing w:line="360" w:lineRule="auto"/>
        <w:jc w:val="center"/>
        <w:rPr>
          <w:b/>
          <w:color w:val="FF6600"/>
          <w:sz w:val="64"/>
          <w:szCs w:val="64"/>
          <w:lang w:val="en-US"/>
        </w:rPr>
      </w:pPr>
      <w:r w:rsidRPr="002B1BF8">
        <w:rPr>
          <w:b/>
          <w:color w:val="FF6600"/>
          <w:sz w:val="64"/>
          <w:szCs w:val="64"/>
          <w:lang w:val="en-US"/>
        </w:rPr>
        <w:t xml:space="preserve">Reference </w:t>
      </w:r>
      <w:r w:rsidR="006C38C5" w:rsidRPr="002B1BF8">
        <w:rPr>
          <w:b/>
          <w:color w:val="FF6600"/>
          <w:sz w:val="64"/>
          <w:szCs w:val="64"/>
          <w:lang w:val="en-US"/>
        </w:rPr>
        <w:t>Manual</w:t>
      </w:r>
    </w:p>
    <w:p w:rsidR="00D232D7" w:rsidRPr="005B2CB7" w:rsidRDefault="00F72AC7">
      <w:pPr>
        <w:spacing w:line="360" w:lineRule="auto"/>
        <w:jc w:val="center"/>
        <w:rPr>
          <w:b/>
          <w:color w:val="FF6600"/>
          <w:sz w:val="60"/>
          <w:szCs w:val="60"/>
          <w:lang w:val="es-ES"/>
        </w:rPr>
      </w:pPr>
      <w:r w:rsidRPr="005B2CB7">
        <w:rPr>
          <w:b/>
          <w:color w:val="FF6600"/>
          <w:sz w:val="60"/>
          <w:szCs w:val="60"/>
          <w:lang w:val="es-ES"/>
        </w:rPr>
        <w:t>v</w:t>
      </w:r>
      <w:r w:rsidR="00031A2C" w:rsidRPr="005B2CB7">
        <w:rPr>
          <w:b/>
          <w:color w:val="FF6600"/>
          <w:sz w:val="60"/>
          <w:szCs w:val="60"/>
          <w:lang w:val="es-ES"/>
        </w:rPr>
        <w:t>1</w:t>
      </w:r>
      <w:r w:rsidR="00995DF2" w:rsidRPr="005B2CB7">
        <w:rPr>
          <w:b/>
          <w:color w:val="FF6600"/>
          <w:sz w:val="60"/>
          <w:szCs w:val="60"/>
          <w:lang w:val="es-ES"/>
        </w:rPr>
        <w:t>.</w:t>
      </w:r>
      <w:r w:rsidR="00F20E7E" w:rsidRPr="005B2CB7">
        <w:rPr>
          <w:b/>
          <w:color w:val="FF6600"/>
          <w:sz w:val="60"/>
          <w:szCs w:val="60"/>
          <w:lang w:val="es-ES"/>
        </w:rPr>
        <w:t>1</w:t>
      </w:r>
    </w:p>
    <w:p w:rsidR="006C38C5" w:rsidRPr="005B2CB7" w:rsidRDefault="006C38C5">
      <w:pPr>
        <w:spacing w:line="360" w:lineRule="auto"/>
        <w:jc w:val="center"/>
        <w:rPr>
          <w:b/>
          <w:sz w:val="36"/>
          <w:szCs w:val="36"/>
          <w:lang w:val="es-ES"/>
        </w:rPr>
      </w:pPr>
      <w:r w:rsidRPr="005B2CB7">
        <w:rPr>
          <w:b/>
          <w:sz w:val="36"/>
          <w:szCs w:val="36"/>
          <w:lang w:val="es-ES"/>
        </w:rPr>
        <w:t>Doc. version 1.</w:t>
      </w:r>
      <w:r w:rsidR="002E4957" w:rsidRPr="005B2CB7">
        <w:rPr>
          <w:b/>
          <w:sz w:val="36"/>
          <w:szCs w:val="36"/>
          <w:lang w:val="es-ES"/>
        </w:rPr>
        <w:t>0</w:t>
      </w:r>
    </w:p>
    <w:p w:rsidR="009D43E6" w:rsidRPr="005B2CB7" w:rsidRDefault="00FE65F9" w:rsidP="00A264AA">
      <w:pPr>
        <w:spacing w:before="0" w:after="0"/>
        <w:jc w:val="center"/>
        <w:rPr>
          <w:b/>
          <w:sz w:val="28"/>
          <w:szCs w:val="28"/>
          <w:lang w:val="es-ES"/>
        </w:rPr>
      </w:pPr>
      <w:r w:rsidRPr="005B2CB7">
        <w:rPr>
          <w:b/>
          <w:sz w:val="28"/>
          <w:szCs w:val="28"/>
          <w:lang w:val="es-ES"/>
        </w:rPr>
        <w:t>Oct</w:t>
      </w:r>
      <w:r w:rsidR="008A5067" w:rsidRPr="005B2CB7">
        <w:rPr>
          <w:b/>
          <w:sz w:val="28"/>
          <w:szCs w:val="28"/>
          <w:lang w:val="es-ES"/>
        </w:rPr>
        <w:t>.</w:t>
      </w:r>
      <w:r w:rsidR="00D06459" w:rsidRPr="005B2CB7">
        <w:rPr>
          <w:b/>
          <w:sz w:val="28"/>
          <w:szCs w:val="28"/>
          <w:lang w:val="es-ES"/>
        </w:rPr>
        <w:t xml:space="preserve"> </w:t>
      </w:r>
      <w:r w:rsidRPr="005B2CB7">
        <w:rPr>
          <w:b/>
          <w:sz w:val="28"/>
          <w:szCs w:val="28"/>
          <w:lang w:val="es-ES"/>
        </w:rPr>
        <w:t>24</w:t>
      </w:r>
      <w:r w:rsidR="00F64900" w:rsidRPr="005B2CB7">
        <w:rPr>
          <w:b/>
          <w:sz w:val="28"/>
          <w:szCs w:val="28"/>
          <w:lang w:val="es-ES"/>
        </w:rPr>
        <w:t>,</w:t>
      </w:r>
      <w:r w:rsidR="00D06459" w:rsidRPr="005B2CB7">
        <w:rPr>
          <w:b/>
          <w:sz w:val="28"/>
          <w:szCs w:val="28"/>
          <w:lang w:val="es-ES"/>
        </w:rPr>
        <w:t xml:space="preserve"> 20</w:t>
      </w:r>
      <w:r w:rsidR="00F20E7E" w:rsidRPr="005B2CB7">
        <w:rPr>
          <w:b/>
          <w:sz w:val="28"/>
          <w:szCs w:val="28"/>
          <w:lang w:val="es-ES"/>
        </w:rPr>
        <w:t>12</w:t>
      </w:r>
    </w:p>
    <w:p w:rsidR="009D43E6" w:rsidRPr="005B2CB7" w:rsidRDefault="009D43E6"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D232D7" w:rsidRPr="005B2CB7" w:rsidRDefault="005D15D1" w:rsidP="00995DF2">
      <w:pPr>
        <w:spacing w:before="0" w:after="0"/>
        <w:jc w:val="left"/>
        <w:rPr>
          <w:color w:val="0000FF"/>
          <w:lang w:val="es-ES"/>
        </w:rPr>
      </w:pPr>
      <w:r w:rsidRPr="005B2CB7">
        <w:rPr>
          <w:b/>
          <w:sz w:val="28"/>
          <w:szCs w:val="28"/>
          <w:lang w:val="es-ES"/>
        </w:rPr>
        <w:t xml:space="preserve">© </w:t>
      </w:r>
      <w:r w:rsidR="00F20E7E" w:rsidRPr="005B2CB7">
        <w:rPr>
          <w:b/>
          <w:sz w:val="28"/>
          <w:szCs w:val="28"/>
          <w:lang w:val="es-ES"/>
        </w:rPr>
        <w:t>2012</w:t>
      </w:r>
      <w:r w:rsidR="00E14015" w:rsidRPr="005B2CB7">
        <w:rPr>
          <w:b/>
          <w:sz w:val="28"/>
          <w:szCs w:val="28"/>
          <w:lang w:val="es-ES"/>
        </w:rPr>
        <w:t xml:space="preserve"> </w:t>
      </w:r>
      <w:r w:rsidR="009D43E6" w:rsidRPr="005B2CB7">
        <w:rPr>
          <w:b/>
          <w:sz w:val="28"/>
          <w:szCs w:val="28"/>
          <w:lang w:val="es-ES"/>
        </w:rPr>
        <w:t>Jose María Arranz Santamaría</w:t>
      </w:r>
      <w:r w:rsidRPr="005B2CB7">
        <w:rPr>
          <w:b/>
          <w:sz w:val="28"/>
          <w:szCs w:val="28"/>
          <w:lang w:val="es-ES"/>
        </w:rPr>
        <w:t xml:space="preserve"> </w:t>
      </w:r>
      <w:r w:rsidR="00D232D7" w:rsidRPr="005B2CB7">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FE65F9" w:rsidRDefault="008960A0">
      <w:pPr>
        <w:pStyle w:val="TDC1"/>
        <w:tabs>
          <w:tab w:val="right" w:leader="dot" w:pos="9629"/>
        </w:tabs>
        <w:rPr>
          <w:rFonts w:asciiTheme="minorHAnsi" w:eastAsiaTheme="minorEastAsia" w:hAnsiTheme="minorHAnsi" w:cstheme="minorBidi"/>
          <w:b w:val="0"/>
          <w:bCs w:val="0"/>
          <w:caps w:val="0"/>
          <w:noProof/>
          <w:sz w:val="22"/>
          <w:szCs w:val="22"/>
          <w:lang w:val="es-ES"/>
        </w:rPr>
      </w:pPr>
      <w:r w:rsidRPr="008960A0">
        <w:rPr>
          <w:color w:val="FF6600"/>
          <w:lang w:val="en-US"/>
        </w:rPr>
        <w:fldChar w:fldCharType="begin"/>
      </w:r>
      <w:r w:rsidR="006C780A">
        <w:rPr>
          <w:color w:val="FF6600"/>
          <w:lang w:val="en-US"/>
        </w:rPr>
        <w:instrText xml:space="preserve"> TOC \o "1-3" \h \z \u </w:instrText>
      </w:r>
      <w:r w:rsidRPr="008960A0">
        <w:rPr>
          <w:color w:val="FF6600"/>
          <w:lang w:val="en-US"/>
        </w:rPr>
        <w:fldChar w:fldCharType="separate"/>
      </w:r>
      <w:hyperlink w:anchor="_Toc338964558" w:history="1">
        <w:r w:rsidR="00FE65F9" w:rsidRPr="000435E6">
          <w:rPr>
            <w:rStyle w:val="Hipervnculo"/>
            <w:noProof/>
            <w:lang w:val="en-US"/>
          </w:rPr>
          <w:t>1. INTRODUCTION</w:t>
        </w:r>
        <w:r w:rsidR="00FE65F9">
          <w:rPr>
            <w:noProof/>
            <w:webHidden/>
          </w:rPr>
          <w:tab/>
        </w:r>
        <w:r>
          <w:rPr>
            <w:noProof/>
            <w:webHidden/>
          </w:rPr>
          <w:fldChar w:fldCharType="begin"/>
        </w:r>
        <w:r w:rsidR="00FE65F9">
          <w:rPr>
            <w:noProof/>
            <w:webHidden/>
          </w:rPr>
          <w:instrText xml:space="preserve"> PAGEREF _Toc338964558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59" w:history="1">
        <w:r w:rsidR="00FE65F9" w:rsidRPr="000435E6">
          <w:rPr>
            <w:rStyle w:val="Hipervnculo"/>
            <w:noProof/>
          </w:rPr>
          <w:t>1.1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WHAT IS JEPLDROID (OR JEPLAYER FOR ANDROID)</w:t>
        </w:r>
        <w:r w:rsidR="00FE65F9">
          <w:rPr>
            <w:noProof/>
            <w:webHidden/>
          </w:rPr>
          <w:tab/>
        </w:r>
        <w:r>
          <w:rPr>
            <w:noProof/>
            <w:webHidden/>
          </w:rPr>
          <w:fldChar w:fldCharType="begin"/>
        </w:r>
        <w:r w:rsidR="00FE65F9">
          <w:rPr>
            <w:noProof/>
            <w:webHidden/>
          </w:rPr>
          <w:instrText xml:space="preserve"> PAGEREF _Toc338964559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0" w:history="1">
        <w:r w:rsidR="00FE65F9" w:rsidRPr="000435E6">
          <w:rPr>
            <w:rStyle w:val="Hipervnculo"/>
            <w:noProof/>
          </w:rPr>
          <w:t>1.2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WHY JEPLAYER AND BY EXTENSION JDBC IN ANDROID</w:t>
        </w:r>
        <w:r w:rsidR="00FE65F9">
          <w:rPr>
            <w:noProof/>
            <w:webHidden/>
          </w:rPr>
          <w:tab/>
        </w:r>
        <w:r>
          <w:rPr>
            <w:noProof/>
            <w:webHidden/>
          </w:rPr>
          <w:fldChar w:fldCharType="begin"/>
        </w:r>
        <w:r w:rsidR="00FE65F9">
          <w:rPr>
            <w:noProof/>
            <w:webHidden/>
          </w:rPr>
          <w:instrText xml:space="preserve"> PAGEREF _Toc338964560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8960A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1" w:history="1">
        <w:r w:rsidR="00FE65F9" w:rsidRPr="000435E6">
          <w:rPr>
            <w:rStyle w:val="Hipervnculo"/>
            <w:noProof/>
          </w:rPr>
          <w:t>2. CONSIDERATIONS</w:t>
        </w:r>
        <w:r w:rsidR="00FE65F9">
          <w:rPr>
            <w:noProof/>
            <w:webHidden/>
          </w:rPr>
          <w:tab/>
        </w:r>
        <w:r>
          <w:rPr>
            <w:noProof/>
            <w:webHidden/>
          </w:rPr>
          <w:fldChar w:fldCharType="begin"/>
        </w:r>
        <w:r w:rsidR="00FE65F9">
          <w:rPr>
            <w:noProof/>
            <w:webHidden/>
          </w:rPr>
          <w:instrText xml:space="preserve"> PAGEREF _Toc338964561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2" w:history="1">
        <w:r w:rsidR="00FE65F9" w:rsidRPr="000435E6">
          <w:rPr>
            <w:rStyle w:val="Hipervnculo"/>
            <w:noProof/>
          </w:rPr>
          <w:t>2.1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SCOPE</w:t>
        </w:r>
        <w:r w:rsidR="00FE65F9">
          <w:rPr>
            <w:noProof/>
            <w:webHidden/>
          </w:rPr>
          <w:tab/>
        </w:r>
        <w:r>
          <w:rPr>
            <w:noProof/>
            <w:webHidden/>
          </w:rPr>
          <w:fldChar w:fldCharType="begin"/>
        </w:r>
        <w:r w:rsidR="00FE65F9">
          <w:rPr>
            <w:noProof/>
            <w:webHidden/>
          </w:rPr>
          <w:instrText xml:space="preserve"> PAGEREF _Toc338964562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3" w:history="1">
        <w:r w:rsidR="00FE65F9" w:rsidRPr="000435E6">
          <w:rPr>
            <w:rStyle w:val="Hipervnculo"/>
            <w:noProof/>
          </w:rPr>
          <w:t>2.2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CONVENTIONS</w:t>
        </w:r>
        <w:r w:rsidR="00FE65F9">
          <w:rPr>
            <w:noProof/>
            <w:webHidden/>
          </w:rPr>
          <w:tab/>
        </w:r>
        <w:r>
          <w:rPr>
            <w:noProof/>
            <w:webHidden/>
          </w:rPr>
          <w:fldChar w:fldCharType="begin"/>
        </w:r>
        <w:r w:rsidR="00FE65F9">
          <w:rPr>
            <w:noProof/>
            <w:webHidden/>
          </w:rPr>
          <w:instrText xml:space="preserve"> PAGEREF _Toc338964563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4" w:history="1">
        <w:r w:rsidR="00FE65F9" w:rsidRPr="000435E6">
          <w:rPr>
            <w:rStyle w:val="Hipervnculo"/>
            <w:noProof/>
          </w:rPr>
          <w:t>2.3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LICENSE</w:t>
        </w:r>
        <w:r w:rsidR="00FE65F9">
          <w:rPr>
            <w:noProof/>
            <w:webHidden/>
          </w:rPr>
          <w:tab/>
        </w:r>
        <w:r>
          <w:rPr>
            <w:noProof/>
            <w:webHidden/>
          </w:rPr>
          <w:fldChar w:fldCharType="begin"/>
        </w:r>
        <w:r w:rsidR="00FE65F9">
          <w:rPr>
            <w:noProof/>
            <w:webHidden/>
          </w:rPr>
          <w:instrText xml:space="preserve"> PAGEREF _Toc338964564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5" w:history="1">
        <w:r w:rsidR="00FE65F9" w:rsidRPr="000435E6">
          <w:rPr>
            <w:rStyle w:val="Hipervnculo"/>
            <w:noProof/>
          </w:rPr>
          <w:t>2.4</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COPYRIGHTS</w:t>
        </w:r>
        <w:r w:rsidR="00FE65F9">
          <w:rPr>
            <w:noProof/>
            <w:webHidden/>
          </w:rPr>
          <w:tab/>
        </w:r>
        <w:r>
          <w:rPr>
            <w:noProof/>
            <w:webHidden/>
          </w:rPr>
          <w:fldChar w:fldCharType="begin"/>
        </w:r>
        <w:r w:rsidR="00FE65F9">
          <w:rPr>
            <w:noProof/>
            <w:webHidden/>
          </w:rPr>
          <w:instrText xml:space="preserve"> PAGEREF _Toc338964565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6" w:history="1">
        <w:r w:rsidR="00FE65F9" w:rsidRPr="000435E6">
          <w:rPr>
            <w:rStyle w:val="Hipervnculo"/>
            <w:noProof/>
          </w:rPr>
          <w:t>2.5</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REQUIRED DEVELOPER TECHNICAL SKILLS</w:t>
        </w:r>
        <w:r w:rsidR="00FE65F9">
          <w:rPr>
            <w:noProof/>
            <w:webHidden/>
          </w:rPr>
          <w:tab/>
        </w:r>
        <w:r>
          <w:rPr>
            <w:noProof/>
            <w:webHidden/>
          </w:rPr>
          <w:fldChar w:fldCharType="begin"/>
        </w:r>
        <w:r w:rsidR="00FE65F9">
          <w:rPr>
            <w:noProof/>
            <w:webHidden/>
          </w:rPr>
          <w:instrText xml:space="preserve"> PAGEREF _Toc338964566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960A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7" w:history="1">
        <w:r w:rsidR="00FE65F9" w:rsidRPr="000435E6">
          <w:rPr>
            <w:rStyle w:val="Hipervnculo"/>
            <w:noProof/>
          </w:rPr>
          <w:t>3. REQUIREMENTS AND INSTALLATION</w:t>
        </w:r>
        <w:r w:rsidR="00FE65F9">
          <w:rPr>
            <w:noProof/>
            <w:webHidden/>
          </w:rPr>
          <w:tab/>
        </w:r>
        <w:r>
          <w:rPr>
            <w:noProof/>
            <w:webHidden/>
          </w:rPr>
          <w:fldChar w:fldCharType="begin"/>
        </w:r>
        <w:r w:rsidR="00FE65F9">
          <w:rPr>
            <w:noProof/>
            <w:webHidden/>
          </w:rPr>
          <w:instrText xml:space="preserve"> PAGEREF _Toc338964567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8" w:history="1">
        <w:r w:rsidR="00FE65F9" w:rsidRPr="000435E6">
          <w:rPr>
            <w:rStyle w:val="Hipervnculo"/>
            <w:noProof/>
          </w:rPr>
          <w:t>3.1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TECHNICAL REQUIREMENTS, LIMITATIONS AND DEPENDENCIES</w:t>
        </w:r>
        <w:r w:rsidR="00FE65F9">
          <w:rPr>
            <w:noProof/>
            <w:webHidden/>
          </w:rPr>
          <w:tab/>
        </w:r>
        <w:r>
          <w:rPr>
            <w:noProof/>
            <w:webHidden/>
          </w:rPr>
          <w:fldChar w:fldCharType="begin"/>
        </w:r>
        <w:r w:rsidR="00FE65F9">
          <w:rPr>
            <w:noProof/>
            <w:webHidden/>
          </w:rPr>
          <w:instrText xml:space="preserve"> PAGEREF _Toc338964568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9" w:history="1">
        <w:r w:rsidR="00FE65F9" w:rsidRPr="000435E6">
          <w:rPr>
            <w:rStyle w:val="Hipervnculo"/>
            <w:noProof/>
          </w:rPr>
          <w:t>3.2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JEPLDROID DISTRIBUTION</w:t>
        </w:r>
        <w:r w:rsidR="00FE65F9">
          <w:rPr>
            <w:noProof/>
            <w:webHidden/>
          </w:rPr>
          <w:tab/>
        </w:r>
        <w:r>
          <w:rPr>
            <w:noProof/>
            <w:webHidden/>
          </w:rPr>
          <w:fldChar w:fldCharType="begin"/>
        </w:r>
        <w:r w:rsidR="00FE65F9">
          <w:rPr>
            <w:noProof/>
            <w:webHidden/>
          </w:rPr>
          <w:instrText xml:space="preserve"> PAGEREF _Toc338964569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960A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0" w:history="1">
        <w:r w:rsidR="00FE65F9" w:rsidRPr="000435E6">
          <w:rPr>
            <w:rStyle w:val="Hipervnculo"/>
            <w:noProof/>
            <w:lang w:val="en-US"/>
          </w:rPr>
          <w:t>3.2.1</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Binaries version</w:t>
        </w:r>
        <w:r w:rsidR="00FE65F9">
          <w:rPr>
            <w:noProof/>
            <w:webHidden/>
          </w:rPr>
          <w:tab/>
        </w:r>
        <w:r>
          <w:rPr>
            <w:noProof/>
            <w:webHidden/>
          </w:rPr>
          <w:fldChar w:fldCharType="begin"/>
        </w:r>
        <w:r w:rsidR="00FE65F9">
          <w:rPr>
            <w:noProof/>
            <w:webHidden/>
          </w:rPr>
          <w:instrText xml:space="preserve"> PAGEREF _Toc338964570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960A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1" w:history="1">
        <w:r w:rsidR="00FE65F9" w:rsidRPr="000435E6">
          <w:rPr>
            <w:rStyle w:val="Hipervnculo"/>
            <w:noProof/>
            <w:lang w:val="en-US"/>
          </w:rPr>
          <w:t>3.2.2</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Development version</w:t>
        </w:r>
        <w:r w:rsidR="00FE65F9">
          <w:rPr>
            <w:noProof/>
            <w:webHidden/>
          </w:rPr>
          <w:tab/>
        </w:r>
        <w:r>
          <w:rPr>
            <w:noProof/>
            <w:webHidden/>
          </w:rPr>
          <w:fldChar w:fldCharType="begin"/>
        </w:r>
        <w:r w:rsidR="00FE65F9">
          <w:rPr>
            <w:noProof/>
            <w:webHidden/>
          </w:rPr>
          <w:instrText xml:space="preserve"> PAGEREF _Toc338964571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2" w:history="1">
        <w:r w:rsidR="00FE65F9" w:rsidRPr="000435E6">
          <w:rPr>
            <w:rStyle w:val="Hipervnculo"/>
            <w:noProof/>
          </w:rPr>
          <w:t>3.3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PROVIDE A DATASOURCE FOR SQLITE</w:t>
        </w:r>
        <w:r w:rsidR="00FE65F9">
          <w:rPr>
            <w:noProof/>
            <w:webHidden/>
          </w:rPr>
          <w:tab/>
        </w:r>
        <w:r>
          <w:rPr>
            <w:noProof/>
            <w:webHidden/>
          </w:rPr>
          <w:fldChar w:fldCharType="begin"/>
        </w:r>
        <w:r w:rsidR="00FE65F9">
          <w:rPr>
            <w:noProof/>
            <w:webHidden/>
          </w:rPr>
          <w:instrText xml:space="preserve"> PAGEREF _Toc338964572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960A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73" w:history="1">
        <w:r w:rsidR="00FE65F9" w:rsidRPr="000435E6">
          <w:rPr>
            <w:rStyle w:val="Hipervnculo"/>
            <w:noProof/>
          </w:rPr>
          <w:t>4. LIMITATIONS AND IMPROVEMENTS OF JEPLDROID USING SQLDROID/SQLITE</w:t>
        </w:r>
        <w:r w:rsidR="00FE65F9">
          <w:rPr>
            <w:noProof/>
            <w:webHidden/>
          </w:rPr>
          <w:tab/>
        </w:r>
        <w:r>
          <w:rPr>
            <w:noProof/>
            <w:webHidden/>
          </w:rPr>
          <w:fldChar w:fldCharType="begin"/>
        </w:r>
        <w:r w:rsidR="00FE65F9">
          <w:rPr>
            <w:noProof/>
            <w:webHidden/>
          </w:rPr>
          <w:instrText xml:space="preserve"> PAGEREF _Toc338964573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4" w:history="1">
        <w:r w:rsidR="00FE65F9" w:rsidRPr="000435E6">
          <w:rPr>
            <w:rStyle w:val="Hipervnculo"/>
            <w:noProof/>
          </w:rPr>
          <w:t>4.1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LIMITATIONS</w:t>
        </w:r>
        <w:r w:rsidR="00FE65F9">
          <w:rPr>
            <w:noProof/>
            <w:webHidden/>
          </w:rPr>
          <w:tab/>
        </w:r>
        <w:r>
          <w:rPr>
            <w:noProof/>
            <w:webHidden/>
          </w:rPr>
          <w:fldChar w:fldCharType="begin"/>
        </w:r>
        <w:r w:rsidR="00FE65F9">
          <w:rPr>
            <w:noProof/>
            <w:webHidden/>
          </w:rPr>
          <w:instrText xml:space="preserve"> PAGEREF _Toc338964574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960A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5" w:history="1">
        <w:r w:rsidR="00FE65F9" w:rsidRPr="000435E6">
          <w:rPr>
            <w:rStyle w:val="Hipervnculo"/>
            <w:noProof/>
          </w:rPr>
          <w:t>4.1.1</w:t>
        </w:r>
        <w:r w:rsidR="00FE65F9">
          <w:rPr>
            <w:rFonts w:asciiTheme="minorHAnsi" w:eastAsiaTheme="minorEastAsia" w:hAnsiTheme="minorHAnsi" w:cstheme="minorBidi"/>
            <w:i w:val="0"/>
            <w:iCs w:val="0"/>
            <w:noProof/>
            <w:szCs w:val="22"/>
            <w:lang w:val="es-ES"/>
          </w:rPr>
          <w:tab/>
        </w:r>
        <w:r w:rsidR="00FE65F9" w:rsidRPr="000435E6">
          <w:rPr>
            <w:rStyle w:val="Hipervnculo"/>
            <w:noProof/>
          </w:rPr>
          <w:t>Affected rows are ever zero</w:t>
        </w:r>
        <w:r w:rsidR="00FE65F9">
          <w:rPr>
            <w:noProof/>
            <w:webHidden/>
          </w:rPr>
          <w:tab/>
        </w:r>
        <w:r>
          <w:rPr>
            <w:noProof/>
            <w:webHidden/>
          </w:rPr>
          <w:fldChar w:fldCharType="begin"/>
        </w:r>
        <w:r w:rsidR="00FE65F9">
          <w:rPr>
            <w:noProof/>
            <w:webHidden/>
          </w:rPr>
          <w:instrText xml:space="preserve"> PAGEREF _Toc338964575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960A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6" w:history="1">
        <w:r w:rsidR="00FE65F9" w:rsidRPr="000435E6">
          <w:rPr>
            <w:rStyle w:val="Hipervnculo"/>
            <w:noProof/>
          </w:rPr>
          <w:t>4.1.2</w:t>
        </w:r>
        <w:r w:rsidR="00FE65F9">
          <w:rPr>
            <w:rFonts w:asciiTheme="minorHAnsi" w:eastAsiaTheme="minorEastAsia" w:hAnsiTheme="minorHAnsi" w:cstheme="minorBidi"/>
            <w:i w:val="0"/>
            <w:iCs w:val="0"/>
            <w:noProof/>
            <w:szCs w:val="22"/>
            <w:lang w:val="es-ES"/>
          </w:rPr>
          <w:tab/>
        </w:r>
        <w:r w:rsidR="00FE65F9" w:rsidRPr="000435E6">
          <w:rPr>
            <w:rStyle w:val="Hipervnculo"/>
            <w:noProof/>
          </w:rPr>
          <w:t xml:space="preserve">The method </w:t>
        </w:r>
        <w:r w:rsidR="00FE65F9" w:rsidRPr="000435E6">
          <w:rPr>
            <w:rStyle w:val="Hipervnculo"/>
            <w:rFonts w:ascii="Courier New" w:hAnsi="Courier New"/>
            <w:noProof/>
          </w:rPr>
          <w:t>getGeneratedKey</w:t>
        </w:r>
        <w:r w:rsidR="00FE65F9" w:rsidRPr="000435E6">
          <w:rPr>
            <w:rStyle w:val="Hipervnculo"/>
            <w:noProof/>
          </w:rPr>
          <w:t xml:space="preserve"> is not a single SQL sentence</w:t>
        </w:r>
        <w:r w:rsidR="00FE65F9">
          <w:rPr>
            <w:noProof/>
            <w:webHidden/>
          </w:rPr>
          <w:tab/>
        </w:r>
        <w:r>
          <w:rPr>
            <w:noProof/>
            <w:webHidden/>
          </w:rPr>
          <w:fldChar w:fldCharType="begin"/>
        </w:r>
        <w:r w:rsidR="00FE65F9">
          <w:rPr>
            <w:noProof/>
            <w:webHidden/>
          </w:rPr>
          <w:instrText xml:space="preserve"> PAGEREF _Toc338964576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960A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7" w:history="1">
        <w:r w:rsidR="00FE65F9" w:rsidRPr="000435E6">
          <w:rPr>
            <w:rStyle w:val="Hipervnculo"/>
            <w:noProof/>
          </w:rPr>
          <w:t>4.2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IMPROVEMENTS</w:t>
        </w:r>
        <w:r w:rsidR="00FE65F9">
          <w:rPr>
            <w:noProof/>
            <w:webHidden/>
          </w:rPr>
          <w:tab/>
        </w:r>
        <w:r>
          <w:rPr>
            <w:noProof/>
            <w:webHidden/>
          </w:rPr>
          <w:fldChar w:fldCharType="begin"/>
        </w:r>
        <w:r w:rsidR="00FE65F9">
          <w:rPr>
            <w:noProof/>
            <w:webHidden/>
          </w:rPr>
          <w:instrText xml:space="preserve"> PAGEREF _Toc338964577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960A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8" w:history="1">
        <w:r w:rsidR="00FE65F9" w:rsidRPr="000435E6">
          <w:rPr>
            <w:rStyle w:val="Hipervnculo"/>
            <w:noProof/>
          </w:rPr>
          <w:t>4.2.1</w:t>
        </w:r>
        <w:r w:rsidR="00FE65F9">
          <w:rPr>
            <w:rFonts w:asciiTheme="minorHAnsi" w:eastAsiaTheme="minorEastAsia" w:hAnsiTheme="minorHAnsi" w:cstheme="minorBidi"/>
            <w:i w:val="0"/>
            <w:iCs w:val="0"/>
            <w:noProof/>
            <w:szCs w:val="22"/>
            <w:lang w:val="es-ES"/>
          </w:rPr>
          <w:tab/>
        </w:r>
        <w:r w:rsidR="00FE65F9" w:rsidRPr="000435E6">
          <w:rPr>
            <w:rStyle w:val="Hipervnculo"/>
            <w:noProof/>
          </w:rPr>
          <w:t>Do not care about the type of parameters</w:t>
        </w:r>
        <w:r w:rsidR="00FE65F9">
          <w:rPr>
            <w:noProof/>
            <w:webHidden/>
          </w:rPr>
          <w:tab/>
        </w:r>
        <w:r>
          <w:rPr>
            <w:noProof/>
            <w:webHidden/>
          </w:rPr>
          <w:fldChar w:fldCharType="begin"/>
        </w:r>
        <w:r w:rsidR="00FE65F9">
          <w:rPr>
            <w:noProof/>
            <w:webHidden/>
          </w:rPr>
          <w:instrText xml:space="preserve"> PAGEREF _Toc338964578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960A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9" w:history="1">
        <w:r w:rsidR="00FE65F9" w:rsidRPr="000435E6">
          <w:rPr>
            <w:rStyle w:val="Hipervnculo"/>
            <w:noProof/>
          </w:rPr>
          <w:t>4.2.2</w:t>
        </w:r>
        <w:r w:rsidR="00FE65F9">
          <w:rPr>
            <w:rFonts w:asciiTheme="minorHAnsi" w:eastAsiaTheme="minorEastAsia" w:hAnsiTheme="minorHAnsi" w:cstheme="minorBidi"/>
            <w:i w:val="0"/>
            <w:iCs w:val="0"/>
            <w:noProof/>
            <w:szCs w:val="22"/>
            <w:lang w:val="es-ES"/>
          </w:rPr>
          <w:tab/>
        </w:r>
        <w:r w:rsidR="00FE65F9" w:rsidRPr="000435E6">
          <w:rPr>
            <w:rStyle w:val="Hipervnculo"/>
            <w:rFonts w:ascii="Courier New" w:hAnsi="Courier New"/>
            <w:noProof/>
          </w:rPr>
          <w:t>getGeneratedKey</w:t>
        </w:r>
        <w:r w:rsidR="00FE65F9" w:rsidRPr="000435E6">
          <w:rPr>
            <w:rStyle w:val="Hipervnculo"/>
            <w:noProof/>
          </w:rPr>
          <w:t xml:space="preserve"> works as usual</w:t>
        </w:r>
        <w:r w:rsidR="00FE65F9">
          <w:rPr>
            <w:noProof/>
            <w:webHidden/>
          </w:rPr>
          <w:tab/>
        </w:r>
        <w:r>
          <w:rPr>
            <w:noProof/>
            <w:webHidden/>
          </w:rPr>
          <w:fldChar w:fldCharType="begin"/>
        </w:r>
        <w:r w:rsidR="00FE65F9">
          <w:rPr>
            <w:noProof/>
            <w:webHidden/>
          </w:rPr>
          <w:instrText xml:space="preserve"> PAGEREF _Toc338964579 \h </w:instrText>
        </w:r>
        <w:r>
          <w:rPr>
            <w:noProof/>
            <w:webHidden/>
          </w:rPr>
        </w:r>
        <w:r>
          <w:rPr>
            <w:noProof/>
            <w:webHidden/>
          </w:rPr>
          <w:fldChar w:fldCharType="separate"/>
        </w:r>
        <w:r w:rsidR="00FE65F9">
          <w:rPr>
            <w:noProof/>
            <w:webHidden/>
          </w:rPr>
          <w:t>8</w:t>
        </w:r>
        <w:r>
          <w:rPr>
            <w:noProof/>
            <w:webHidden/>
          </w:rPr>
          <w:fldChar w:fldCharType="end"/>
        </w:r>
      </w:hyperlink>
    </w:p>
    <w:p w:rsidR="00D232D7" w:rsidRPr="001515A5" w:rsidRDefault="008960A0"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8964558"/>
      <w:bookmarkEnd w:id="4"/>
      <w:r>
        <w:rPr>
          <w:lang w:val="en-US"/>
        </w:rPr>
        <w:lastRenderedPageBreak/>
        <w:t>INTRODUCTION</w:t>
      </w:r>
      <w:bookmarkEnd w:id="5"/>
    </w:p>
    <w:p w:rsidR="008A4F74" w:rsidRDefault="008A4F74" w:rsidP="00EC7250">
      <w:pPr>
        <w:pStyle w:val="Ttulo2"/>
      </w:pPr>
      <w:bookmarkStart w:id="6" w:name="_Toc338964559"/>
      <w:bookmarkStart w:id="7" w:name="_Toc131510130"/>
      <w:r>
        <w:t>WHAT IS JEPLDROID (OR JEPLAYER FOR ANDROID)</w:t>
      </w:r>
      <w:bookmarkEnd w:id="6"/>
    </w:p>
    <w:p w:rsidR="002D2EB8" w:rsidRDefault="002B1BF8" w:rsidP="008A4F74">
      <w:r>
        <w:t>JEPLDroid is the port of JEPLayer</w:t>
      </w:r>
      <w:r w:rsidR="00EE43A6">
        <w:rPr>
          <w:rStyle w:val="Refdenotaalpie"/>
        </w:rPr>
        <w:footnoteReference w:id="1"/>
      </w:r>
      <w:r>
        <w:t xml:space="preserve"> to Android </w:t>
      </w:r>
      <w:r w:rsidR="00A84A3B">
        <w:t>environment</w:t>
      </w:r>
      <w:r w:rsidR="00680DC0">
        <w:t>, basically is a feature reduced version of JEPLayer removing stuff not compatible or hard to port to Android environment like JTA APIs.</w:t>
      </w:r>
      <w:r w:rsidR="00EE43A6">
        <w:t xml:space="preserve"> </w:t>
      </w:r>
    </w:p>
    <w:p w:rsidR="002D2EB8" w:rsidRDefault="002D2EB8" w:rsidP="002D2EB8">
      <w:pPr>
        <w:rPr>
          <w:lang w:val="en-US"/>
        </w:rPr>
      </w:pPr>
      <w:r>
        <w:rPr>
          <w:lang w:val="en-US"/>
        </w:rPr>
        <w:t>In simple words: JEPLDroid = JEPLayer – JTA</w:t>
      </w:r>
    </w:p>
    <w:p w:rsidR="002D2EB8" w:rsidRDefault="002D2EB8" w:rsidP="002D2EB8">
      <w:pPr>
        <w:rPr>
          <w:lang w:val="en-US"/>
        </w:rPr>
      </w:pPr>
      <w:r>
        <w:rPr>
          <w:lang w:val="en-US"/>
        </w:rPr>
        <w:t>APIs related to JTA have been removed, if your JEPLayer based code is not using JTA porting to JEPLDroid is straightforward.</w:t>
      </w:r>
    </w:p>
    <w:p w:rsidR="008A4F74" w:rsidRDefault="00EE43A6" w:rsidP="008A4F74">
      <w:r>
        <w:t xml:space="preserve">Furthermore, because JEPLDroid is a subset </w:t>
      </w:r>
      <w:r w:rsidR="002D2EB8">
        <w:t xml:space="preserve">of JEPLayer </w:t>
      </w:r>
      <w:r>
        <w:t xml:space="preserve">sharing identical source code, version </w:t>
      </w:r>
      <w:r w:rsidR="002D2EB8">
        <w:t>numbers are the same</w:t>
      </w:r>
      <w:r>
        <w:t>.</w:t>
      </w:r>
    </w:p>
    <w:p w:rsidR="003B458D" w:rsidRDefault="002D2EB8" w:rsidP="008A4F74">
      <w:r>
        <w:t>The main o</w:t>
      </w:r>
      <w:r w:rsidR="00680DC0">
        <w:t xml:space="preserve">bjective of JEPLDroid is to leverage JDBC in Android environment, </w:t>
      </w:r>
      <w:r w:rsidR="003B458D">
        <w:t>it has two uses:</w:t>
      </w:r>
    </w:p>
    <w:p w:rsidR="00B55068" w:rsidRDefault="003B458D" w:rsidP="003B458D">
      <w:pPr>
        <w:pStyle w:val="Prrafodelista"/>
        <w:numPr>
          <w:ilvl w:val="0"/>
          <w:numId w:val="13"/>
        </w:numPr>
      </w:pPr>
      <w:r>
        <w:t>JEPLDroid is JDBC driver agnostic</w:t>
      </w:r>
      <w:r w:rsidR="00B55068">
        <w:t>:</w:t>
      </w:r>
      <w:r>
        <w:t xml:space="preserve"> if your </w:t>
      </w:r>
      <w:r w:rsidR="00B55068">
        <w:t>JDBC d</w:t>
      </w:r>
      <w:r>
        <w:t xml:space="preserve">river </w:t>
      </w:r>
      <w:r w:rsidR="00B55068">
        <w:t>works in Android, JEPLDroid can work the same as JEPLayer in Android environment.</w:t>
      </w:r>
    </w:p>
    <w:p w:rsidR="003B458D" w:rsidRDefault="00B55068" w:rsidP="003B458D">
      <w:pPr>
        <w:pStyle w:val="Prrafodelista"/>
        <w:numPr>
          <w:ilvl w:val="0"/>
          <w:numId w:val="13"/>
        </w:numPr>
      </w:pPr>
      <w:r>
        <w:t>JEPLDroid used to leverage the JDBC API provided by SQLDroid</w:t>
      </w:r>
      <w:r>
        <w:rPr>
          <w:rStyle w:val="Refdenotaalpie"/>
        </w:rPr>
        <w:footnoteReference w:id="2"/>
      </w:r>
      <w:r>
        <w:t xml:space="preserve"> the famous JDBC driver for the built-in SQLite database engine included in any Android based device.</w:t>
      </w:r>
    </w:p>
    <w:p w:rsidR="00680DC0" w:rsidRPr="008A4F74" w:rsidRDefault="00B55068" w:rsidP="008A4F74">
      <w:r>
        <w:t>You easily realize the second option is the most interesting and useful use because rarely you are going to directly connect an Android device to a remote database and most of Android applications need some kind of local persistence and built-in SQLite is very common for this task.</w:t>
      </w:r>
    </w:p>
    <w:p w:rsidR="00D232D7" w:rsidRPr="00AC22D6" w:rsidRDefault="005E3582" w:rsidP="00EC7250">
      <w:pPr>
        <w:pStyle w:val="Ttulo2"/>
      </w:pPr>
      <w:bookmarkStart w:id="8" w:name="_Toc338964560"/>
      <w:r>
        <w:t xml:space="preserve">WHY </w:t>
      </w:r>
      <w:r w:rsidR="00A932A9">
        <w:t xml:space="preserve">JEPLAYER AND BY EXTENSION </w:t>
      </w:r>
      <w:r>
        <w:t xml:space="preserve">JDBC </w:t>
      </w:r>
      <w:r w:rsidR="008A4F74">
        <w:t>IN ANDROID</w:t>
      </w:r>
      <w:bookmarkEnd w:id="7"/>
      <w:bookmarkEnd w:id="8"/>
    </w:p>
    <w:p w:rsidR="006307B2" w:rsidRDefault="006307B2" w:rsidP="00EA2498">
      <w:pPr>
        <w:rPr>
          <w:lang w:val="en-US"/>
        </w:rPr>
      </w:pPr>
      <w:r>
        <w:rPr>
          <w:lang w:val="en-US"/>
        </w:rPr>
        <w:t xml:space="preserve">JDBC with no doubt is </w:t>
      </w:r>
      <w:proofErr w:type="gramStart"/>
      <w:r>
        <w:rPr>
          <w:lang w:val="en-US"/>
        </w:rPr>
        <w:t>mainstream</w:t>
      </w:r>
      <w:proofErr w:type="gramEnd"/>
      <w:r>
        <w:rPr>
          <w:lang w:val="en-US"/>
        </w:rPr>
        <w:t xml:space="preserve"> and is the basic and low level piece for RDBMS persistence in Java. “Every” Java developer knows the most common JDBC methods in spite of high level ORMs usually hide the underlying JDBC calls. </w:t>
      </w:r>
    </w:p>
    <w:p w:rsidR="006307B2" w:rsidRDefault="006307B2" w:rsidP="00EA2498">
      <w:pPr>
        <w:rPr>
          <w:lang w:val="en-US"/>
        </w:rPr>
      </w:pPr>
      <w:r>
        <w:rPr>
          <w:lang w:val="en-US"/>
        </w:rPr>
        <w:t xml:space="preserve">In spite of JDBC is the low level layer for persistence it has become a bit complex and big, this complexity and size is not a problem in desktop and server programming but it can be overwhelming in </w:t>
      </w:r>
      <w:r w:rsidR="00CB5D3E">
        <w:rPr>
          <w:lang w:val="en-US"/>
        </w:rPr>
        <w:t>power</w:t>
      </w:r>
      <w:r w:rsidR="00567073">
        <w:rPr>
          <w:lang w:val="en-US"/>
        </w:rPr>
        <w:t xml:space="preserve"> and memory </w:t>
      </w:r>
      <w:r w:rsidR="00CB5D3E">
        <w:rPr>
          <w:lang w:val="en-US"/>
        </w:rPr>
        <w:t>limited devices like Android phones and tablets</w:t>
      </w:r>
      <w:r w:rsidR="00567073">
        <w:rPr>
          <w:lang w:val="en-US"/>
        </w:rPr>
        <w:t xml:space="preserve"> and database engines like SQLite</w:t>
      </w:r>
      <w:r w:rsidR="00CB5D3E">
        <w:rPr>
          <w:lang w:val="en-US"/>
        </w:rPr>
        <w:t>.</w:t>
      </w:r>
      <w:r w:rsidR="00567073">
        <w:rPr>
          <w:lang w:val="en-US"/>
        </w:rPr>
        <w:t xml:space="preserve"> This is why SQLite API</w:t>
      </w:r>
      <w:r w:rsidR="008635FF">
        <w:rPr>
          <w:rStyle w:val="Refdenotaalpie"/>
          <w:lang w:val="en-US"/>
        </w:rPr>
        <w:footnoteReference w:id="3"/>
      </w:r>
      <w:r w:rsidR="00567073">
        <w:rPr>
          <w:lang w:val="en-US"/>
        </w:rPr>
        <w:t xml:space="preserve"> in Android is specific, small and pragmatic</w:t>
      </w:r>
      <w:r w:rsidR="008635FF">
        <w:rPr>
          <w:rStyle w:val="Refdenotaalpie"/>
          <w:lang w:val="en-US"/>
        </w:rPr>
        <w:footnoteReference w:id="4"/>
      </w:r>
      <w:r w:rsidR="00567073">
        <w:rPr>
          <w:lang w:val="en-US"/>
        </w:rPr>
        <w:t xml:space="preserve">. </w:t>
      </w:r>
    </w:p>
    <w:p w:rsidR="006307B2" w:rsidRDefault="00567073" w:rsidP="00EA2498">
      <w:pPr>
        <w:rPr>
          <w:lang w:val="en-US"/>
        </w:rPr>
      </w:pPr>
      <w:r>
        <w:rPr>
          <w:lang w:val="en-US"/>
        </w:rPr>
        <w:t xml:space="preserve">In spite of Android was born </w:t>
      </w:r>
      <w:r w:rsidR="008635FF">
        <w:rPr>
          <w:lang w:val="en-US"/>
        </w:rPr>
        <w:t>for</w:t>
      </w:r>
      <w:r>
        <w:rPr>
          <w:lang w:val="en-US"/>
        </w:rPr>
        <w:t xml:space="preserve"> very limited devices,</w:t>
      </w:r>
      <w:r w:rsidR="008635FF">
        <w:rPr>
          <w:lang w:val="en-US"/>
        </w:rPr>
        <w:t xml:space="preserve"> today</w:t>
      </w:r>
      <w:r>
        <w:rPr>
          <w:lang w:val="en-US"/>
        </w:rPr>
        <w:t xml:space="preserve"> this is not longer true, current phones have processors with more than 1 core, speeds higher than 1 GHz and memory climbing to GB </w:t>
      </w:r>
      <w:r w:rsidR="008635FF">
        <w:rPr>
          <w:lang w:val="en-US"/>
        </w:rPr>
        <w:t xml:space="preserve">levels, these days complete </w:t>
      </w:r>
      <w:r w:rsidR="002E76B0">
        <w:rPr>
          <w:lang w:val="en-US"/>
        </w:rPr>
        <w:t xml:space="preserve">or semi-complete </w:t>
      </w:r>
      <w:r w:rsidR="008635FF">
        <w:rPr>
          <w:lang w:val="en-US"/>
        </w:rPr>
        <w:t>built-in support of JDBC for SQLite would not be a problem.</w:t>
      </w:r>
    </w:p>
    <w:p w:rsidR="00A932A9" w:rsidRDefault="002E76B0" w:rsidP="00EA2498">
      <w:pPr>
        <w:rPr>
          <w:lang w:val="en-US"/>
        </w:rPr>
      </w:pPr>
      <w:r>
        <w:rPr>
          <w:lang w:val="en-US"/>
        </w:rPr>
        <w:t xml:space="preserve">Anyway SQLDroid offers a basic and pragmatic JDBC support of SQLite based on the public </w:t>
      </w:r>
      <w:r w:rsidR="00A932A9">
        <w:rPr>
          <w:lang w:val="en-US"/>
        </w:rPr>
        <w:t xml:space="preserve">Android </w:t>
      </w:r>
      <w:r>
        <w:rPr>
          <w:lang w:val="en-US"/>
        </w:rPr>
        <w:t>Java API (SQLiteDataBase)</w:t>
      </w:r>
      <w:r w:rsidR="00A932A9">
        <w:rPr>
          <w:lang w:val="en-US"/>
        </w:rPr>
        <w:t>, and SQLDroid implementation shows how much Android SQLite API is not very different to JDBC</w:t>
      </w:r>
      <w:r w:rsidR="00D71825">
        <w:rPr>
          <w:lang w:val="en-US"/>
        </w:rPr>
        <w:t xml:space="preserve"> (for instance </w:t>
      </w:r>
      <w:r w:rsidR="00D71825" w:rsidRPr="00D71825">
        <w:rPr>
          <w:rStyle w:val="CdigoFuenteCarCar"/>
        </w:rPr>
        <w:t>Cursor</w:t>
      </w:r>
      <w:r w:rsidR="00D71825">
        <w:rPr>
          <w:lang w:val="en-US"/>
        </w:rPr>
        <w:t xml:space="preserve"> regarding to </w:t>
      </w:r>
      <w:r w:rsidR="00D71825" w:rsidRPr="00D71825">
        <w:rPr>
          <w:rStyle w:val="CdigoFuenteCarCar"/>
        </w:rPr>
        <w:t>ResultSet</w:t>
      </w:r>
      <w:r w:rsidR="00D71825">
        <w:rPr>
          <w:lang w:val="en-US"/>
        </w:rPr>
        <w:t>)</w:t>
      </w:r>
      <w:r w:rsidR="00A932A9">
        <w:rPr>
          <w:lang w:val="en-US"/>
        </w:rPr>
        <w:t xml:space="preserve">. </w:t>
      </w:r>
    </w:p>
    <w:p w:rsidR="00A932A9" w:rsidRDefault="00A932A9" w:rsidP="00EA2498">
      <w:pPr>
        <w:rPr>
          <w:lang w:val="en-US"/>
        </w:rPr>
      </w:pPr>
      <w:r>
        <w:rPr>
          <w:lang w:val="en-US"/>
        </w:rPr>
        <w:lastRenderedPageBreak/>
        <w:t>JEPLDroid automatically detects when SQLDroid JDBC driver is being used and makes the best to make JEPLayer workable in this very limited environment</w:t>
      </w:r>
      <w:r w:rsidR="002942C7">
        <w:rPr>
          <w:lang w:val="en-US"/>
        </w:rPr>
        <w:t>, furthermore JEPLDroid leverage SQLDroid providing indirect absolute positioning extremely important to request data in pages of big tables</w:t>
      </w:r>
      <w:r>
        <w:rPr>
          <w:lang w:val="en-US"/>
        </w:rPr>
        <w:t>.</w:t>
      </w:r>
    </w:p>
    <w:p w:rsidR="008635FF" w:rsidRDefault="00A932A9" w:rsidP="00EA2498">
      <w:pPr>
        <w:rPr>
          <w:lang w:val="en-US"/>
        </w:rPr>
      </w:pPr>
      <w:r>
        <w:rPr>
          <w:lang w:val="en-US"/>
        </w:rPr>
        <w:t xml:space="preserve">JEPLayer </w:t>
      </w:r>
      <w:r w:rsidR="00D71825">
        <w:rPr>
          <w:lang w:val="en-US"/>
        </w:rPr>
        <w:t>removes most of tedious tasks typical of database programming, like transaction demarcation and connection management.</w:t>
      </w:r>
    </w:p>
    <w:p w:rsidR="00A932A9" w:rsidRDefault="00A932A9" w:rsidP="00EA2498">
      <w:pPr>
        <w:rPr>
          <w:lang w:val="en-US"/>
        </w:rPr>
      </w:pPr>
    </w:p>
    <w:p w:rsidR="004474DE" w:rsidRDefault="004474DE" w:rsidP="00EA2498">
      <w:pPr>
        <w:rPr>
          <w:lang w:val="en-US"/>
        </w:rPr>
      </w:pPr>
    </w:p>
    <w:p w:rsidR="00F16FAC" w:rsidRPr="00AC22D6" w:rsidRDefault="00EA1B1D" w:rsidP="00AC22D6">
      <w:pPr>
        <w:pStyle w:val="Ttulo1"/>
      </w:pPr>
      <w:bookmarkStart w:id="9" w:name="_Toc338964561"/>
      <w:r w:rsidRPr="00AC22D6">
        <w:lastRenderedPageBreak/>
        <w:t>CONSIDERATIONS</w:t>
      </w:r>
      <w:bookmarkEnd w:id="9"/>
    </w:p>
    <w:p w:rsidR="00F16FAC" w:rsidRPr="00AF4551" w:rsidRDefault="00EA1B1D" w:rsidP="00EC7250">
      <w:pPr>
        <w:pStyle w:val="Ttulo2"/>
      </w:pPr>
      <w:bookmarkStart w:id="10" w:name="_Toc338964562"/>
      <w:r w:rsidRPr="00AF4551">
        <w:t>DOCUMENT SCOPE</w:t>
      </w:r>
      <w:bookmarkEnd w:id="10"/>
    </w:p>
    <w:p w:rsidR="00A932A9" w:rsidRDefault="00F16FAC" w:rsidP="00F16FAC">
      <w:pPr>
        <w:rPr>
          <w:lang w:val="en-US"/>
        </w:rPr>
      </w:pPr>
      <w:r w:rsidRPr="001515A5">
        <w:rPr>
          <w:lang w:val="en-US"/>
        </w:rPr>
        <w:t xml:space="preserve">This manual </w:t>
      </w:r>
      <w:r w:rsidR="00A932A9">
        <w:rPr>
          <w:lang w:val="en-US"/>
        </w:rPr>
        <w:t xml:space="preserve">only explains the specifics of JEPLDroid, the JEPLayer port of Android. </w:t>
      </w:r>
      <w:r w:rsidR="00D71825">
        <w:rPr>
          <w:lang w:val="en-US"/>
        </w:rPr>
        <w:t>For a complete</w:t>
      </w:r>
      <w:r w:rsidR="00A932A9">
        <w:rPr>
          <w:lang w:val="en-US"/>
        </w:rPr>
        <w:t xml:space="preserve"> documentation of JEPLayer</w:t>
      </w:r>
      <w:r w:rsidR="00D71825">
        <w:rPr>
          <w:lang w:val="en-US"/>
        </w:rPr>
        <w:t>,</w:t>
      </w:r>
      <w:r w:rsidR="00A932A9">
        <w:rPr>
          <w:lang w:val="en-US"/>
        </w:rPr>
        <w:t xml:space="preserve"> download JEPLayer distribution</w:t>
      </w:r>
      <w:r w:rsidR="00D71825">
        <w:rPr>
          <w:rStyle w:val="Refdenotaalpie"/>
          <w:lang w:val="en-US"/>
        </w:rPr>
        <w:footnoteReference w:id="5"/>
      </w:r>
      <w:r w:rsidR="00A932A9">
        <w:rPr>
          <w:lang w:val="en-US"/>
        </w:rPr>
        <w:t xml:space="preserve"> which includes extensive documentation.</w:t>
      </w:r>
    </w:p>
    <w:p w:rsidR="003B5309" w:rsidRPr="00AF4551" w:rsidRDefault="00EA1B1D" w:rsidP="00EC7250">
      <w:pPr>
        <w:pStyle w:val="Ttulo2"/>
      </w:pPr>
      <w:bookmarkStart w:id="11" w:name="_Toc338964563"/>
      <w:r w:rsidRPr="00AF4551">
        <w:t>DOCUMENT CONVENTIONS</w:t>
      </w:r>
      <w:bookmarkEnd w:id="11"/>
    </w:p>
    <w:p w:rsidR="003B5309" w:rsidRPr="001515A5" w:rsidRDefault="003B5309" w:rsidP="003B5309">
      <w:pPr>
        <w:rPr>
          <w:lang w:val="en-US"/>
        </w:rPr>
      </w:pPr>
      <w:r w:rsidRPr="001515A5">
        <w:rPr>
          <w:lang w:val="en-US"/>
        </w:rPr>
        <w:t>A Verdana font is used to describe.</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8964564"/>
      <w:r w:rsidRPr="00AF4551">
        <w:t>LICENSE</w:t>
      </w:r>
      <w:bookmarkEnd w:id="12"/>
    </w:p>
    <w:p w:rsidR="00CB1BFD" w:rsidRPr="001515A5" w:rsidRDefault="004474DE" w:rsidP="00CB1BFD">
      <w:pPr>
        <w:rPr>
          <w:lang w:val="en-US"/>
        </w:rPr>
      </w:pPr>
      <w:r>
        <w:rPr>
          <w:lang w:val="en-US"/>
        </w:rPr>
        <w:t>JEPL</w:t>
      </w:r>
      <w:r w:rsidR="00D71825">
        <w:rPr>
          <w:lang w:val="en-US"/>
        </w:rPr>
        <w:t>Droid</w:t>
      </w:r>
      <w:r>
        <w:rPr>
          <w:lang w:val="en-US"/>
        </w:rPr>
        <w:t xml:space="preserve">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6"/>
      </w:r>
      <w:r w:rsidR="001E29BA">
        <w:rPr>
          <w:lang w:val="en-US"/>
        </w:rPr>
        <w:t>.</w:t>
      </w:r>
    </w:p>
    <w:p w:rsidR="00CB1BFD" w:rsidRPr="00AF4551" w:rsidRDefault="00CB1BFD" w:rsidP="00CB1BFD">
      <w:pPr>
        <w:pStyle w:val="Ttulo2"/>
      </w:pPr>
      <w:bookmarkStart w:id="13" w:name="_Toc338964565"/>
      <w:r w:rsidRPr="00AF4551">
        <w:t>COPYRIGHTS</w:t>
      </w:r>
      <w:bookmarkEnd w:id="13"/>
    </w:p>
    <w:p w:rsidR="00CB1BFD" w:rsidRPr="001515A5" w:rsidRDefault="00CB1BFD" w:rsidP="00CB1BFD">
      <w:pPr>
        <w:rPr>
          <w:lang w:val="en-US"/>
        </w:rPr>
      </w:pPr>
      <w:r w:rsidRPr="001515A5">
        <w:rPr>
          <w:lang w:val="en-US"/>
        </w:rPr>
        <w:t xml:space="preserve">Jose María Arranz Santamaría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D71825">
        <w:rPr>
          <w:lang w:val="en-US"/>
        </w:rPr>
        <w:t>JEPLDroid</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8964566"/>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1.5</w:t>
      </w:r>
      <w:r w:rsidR="006A3DE8">
        <w:rPr>
          <w:lang w:val="en-US"/>
        </w:rPr>
        <w:t>,</w:t>
      </w:r>
      <w:r w:rsidR="001F55FE">
        <w:rPr>
          <w:lang w:val="en-US"/>
        </w:rPr>
        <w:t xml:space="preserve"> </w:t>
      </w:r>
      <w:r>
        <w:rPr>
          <w:lang w:val="en-US"/>
        </w:rPr>
        <w:t xml:space="preserve">JDBC </w:t>
      </w:r>
      <w:r w:rsidR="006A3DE8">
        <w:rPr>
          <w:lang w:val="en-US"/>
        </w:rPr>
        <w:t xml:space="preserve">and JEPLayer </w:t>
      </w:r>
      <w:r>
        <w:rPr>
          <w:lang w:val="en-US"/>
        </w:rPr>
        <w:t>knowledge are required</w:t>
      </w:r>
      <w:r w:rsidR="00A51BA8">
        <w:rPr>
          <w:lang w:val="en-US"/>
        </w:rPr>
        <w:t>.</w:t>
      </w:r>
    </w:p>
    <w:p w:rsidR="00807480" w:rsidRDefault="00807480" w:rsidP="00F16FAC">
      <w:pPr>
        <w:rPr>
          <w:lang w:val="en-US"/>
        </w:rPr>
      </w:pPr>
    </w:p>
    <w:p w:rsidR="00A761F0" w:rsidRPr="00AC22D6" w:rsidRDefault="002942C7" w:rsidP="00AC22D6">
      <w:pPr>
        <w:pStyle w:val="Ttulo1"/>
      </w:pPr>
      <w:bookmarkStart w:id="15" w:name="_Toc338964567"/>
      <w:r>
        <w:lastRenderedPageBreak/>
        <w:t xml:space="preserve">REQUIREMENTS AND </w:t>
      </w:r>
      <w:r w:rsidR="00EA1B1D" w:rsidRPr="00AC22D6">
        <w:t>INSTA</w:t>
      </w:r>
      <w:r w:rsidR="0015343F">
        <w:t>L</w:t>
      </w:r>
      <w:r w:rsidR="00EA1B1D" w:rsidRPr="00AC22D6">
        <w:t>LATION</w:t>
      </w:r>
      <w:bookmarkEnd w:id="15"/>
    </w:p>
    <w:p w:rsidR="002942C7" w:rsidRPr="00AF4551" w:rsidRDefault="002942C7" w:rsidP="002942C7">
      <w:pPr>
        <w:pStyle w:val="Ttulo2"/>
      </w:pPr>
      <w:bookmarkStart w:id="16" w:name="_Toc338964568"/>
      <w:r w:rsidRPr="00AF4551">
        <w:t>TECHNICAL REQUIREMENTS, LIMITATIONS AND DEPENDENCIES</w:t>
      </w:r>
      <w:bookmarkEnd w:id="16"/>
    </w:p>
    <w:p w:rsidR="002942C7" w:rsidRDefault="002942C7" w:rsidP="002942C7">
      <w:pPr>
        <w:rPr>
          <w:lang w:val="en-US"/>
        </w:rPr>
      </w:pPr>
      <w:r>
        <w:rPr>
          <w:lang w:val="en-US"/>
        </w:rPr>
        <w:t xml:space="preserve">JEPLDroid has been compiled and tested in Eclipse (Juno), Oracle’s Java </w:t>
      </w:r>
      <w:r w:rsidRPr="001515A5">
        <w:rPr>
          <w:lang w:val="en-US"/>
        </w:rPr>
        <w:t>Standard Edition</w:t>
      </w:r>
      <w:r>
        <w:rPr>
          <w:lang w:val="en-US"/>
        </w:rPr>
        <w:t xml:space="preserve"> (Java SE) SDK 1.6 and with the Android SDK provided by Google.</w:t>
      </w:r>
    </w:p>
    <w:p w:rsidR="002942C7" w:rsidRPr="002942C7" w:rsidRDefault="002942C7" w:rsidP="002942C7">
      <w:pPr>
        <w:rPr>
          <w:lang w:val="en-US"/>
        </w:rPr>
      </w:pPr>
      <w:r>
        <w:rPr>
          <w:lang w:val="en-US"/>
        </w:rPr>
        <w:t xml:space="preserve">JEPLDroid is provided as a conventional JAR file ready to be included in your </w:t>
      </w:r>
      <w:r w:rsidRPr="00816D4D">
        <w:rPr>
          <w:rStyle w:val="CdigoFuenteCarCar"/>
        </w:rPr>
        <w:t>libs</w:t>
      </w:r>
      <w:r>
        <w:rPr>
          <w:lang w:val="en-US"/>
        </w:rPr>
        <w:t xml:space="preserve"> folder, however JEPLDroid source code compiles in an Android application with </w:t>
      </w:r>
      <w:r w:rsidRPr="00816D4D">
        <w:rPr>
          <w:rStyle w:val="CdigoFuenteCarCar"/>
        </w:rPr>
        <w:t>minSdkVersion=”1”</w:t>
      </w:r>
      <w:r>
        <w:rPr>
          <w:lang w:val="en-US"/>
        </w:rPr>
        <w:t xml:space="preserve"> </w:t>
      </w:r>
      <w:r w:rsidR="00BD1AF2">
        <w:rPr>
          <w:lang w:val="en-US"/>
        </w:rPr>
        <w:t xml:space="preserve">because </w:t>
      </w:r>
      <w:r>
        <w:rPr>
          <w:lang w:val="en-US"/>
        </w:rPr>
        <w:t xml:space="preserve">no “modern” Android API </w:t>
      </w:r>
      <w:r w:rsidR="00BD1AF2">
        <w:rPr>
          <w:lang w:val="en-US"/>
        </w:rPr>
        <w:t xml:space="preserve">is </w:t>
      </w:r>
      <w:r>
        <w:rPr>
          <w:lang w:val="en-US"/>
        </w:rPr>
        <w:t>used</w:t>
      </w:r>
      <w:r w:rsidR="00BD1AF2">
        <w:rPr>
          <w:lang w:val="en-US"/>
        </w:rPr>
        <w:t>, this JAR can be used in any Android version (API level)</w:t>
      </w:r>
      <w:r>
        <w:rPr>
          <w:lang w:val="en-US"/>
        </w:rPr>
        <w:t>.</w:t>
      </w:r>
    </w:p>
    <w:p w:rsidR="00471F47" w:rsidRPr="00AF4551" w:rsidRDefault="0002435E" w:rsidP="00EC7250">
      <w:pPr>
        <w:pStyle w:val="Ttulo2"/>
      </w:pPr>
      <w:bookmarkStart w:id="17" w:name="_Toc338964569"/>
      <w:r>
        <w:t>JEPLDROID</w:t>
      </w:r>
      <w:r w:rsidR="00EA1B1D" w:rsidRPr="00AF4551">
        <w:t xml:space="preserve"> DISTRIBUTION</w:t>
      </w:r>
      <w:bookmarkEnd w:id="17"/>
    </w:p>
    <w:p w:rsidR="00C50B48" w:rsidRDefault="0002435E" w:rsidP="008A334E">
      <w:pPr>
        <w:rPr>
          <w:lang w:val="en-US"/>
        </w:rPr>
      </w:pPr>
      <w:r>
        <w:rPr>
          <w:lang w:val="en-US"/>
        </w:rPr>
        <w:t>JEPLDroid</w:t>
      </w:r>
      <w:r w:rsidR="00C50B48">
        <w:rPr>
          <w:lang w:val="en-US"/>
        </w:rPr>
        <w:t xml:space="preserve"> is distributed on two forms</w:t>
      </w:r>
      <w:r w:rsidR="003A0427">
        <w:rPr>
          <w:lang w:val="en-US"/>
        </w:rPr>
        <w:t>:</w:t>
      </w:r>
    </w:p>
    <w:p w:rsidR="00C50B48" w:rsidRDefault="00C50B48" w:rsidP="00C50B48">
      <w:pPr>
        <w:pStyle w:val="Ttulo3"/>
        <w:rPr>
          <w:lang w:val="en-US"/>
        </w:rPr>
      </w:pPr>
      <w:bookmarkStart w:id="18" w:name="_Toc338964570"/>
      <w:r>
        <w:rPr>
          <w:lang w:val="en-US"/>
        </w:rPr>
        <w:t>Binaries version</w:t>
      </w:r>
      <w:bookmarkEnd w:id="18"/>
    </w:p>
    <w:p w:rsidR="00C50B48" w:rsidRDefault="00C50B48" w:rsidP="008A334E">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_bin_X.zip</w:t>
      </w:r>
      <w:r>
        <w:rPr>
          <w:lang w:val="en-US"/>
        </w:rPr>
        <w:t xml:space="preserve"> contains the required binaries to include in </w:t>
      </w:r>
      <w:r w:rsidR="00BD1AF2">
        <w:rPr>
          <w:lang w:val="en-US"/>
        </w:rPr>
        <w:t>Android</w:t>
      </w:r>
      <w:r>
        <w:rPr>
          <w:lang w:val="en-US"/>
        </w:rPr>
        <w:t xml:space="preserve"> applications using JEP</w:t>
      </w:r>
      <w:r w:rsidR="00BD1AF2">
        <w:rPr>
          <w:lang w:val="en-US"/>
        </w:rPr>
        <w:t>LDroid</w:t>
      </w:r>
      <w:r>
        <w:rPr>
          <w:lang w:val="en-US"/>
        </w:rPr>
        <w:t>,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proofErr w:type="gramStart"/>
      <w:r>
        <w:rPr>
          <w:lang w:val="en-US"/>
        </w:rPr>
        <w:t>doc</w:t>
      </w:r>
      <w:r w:rsidR="003B458D">
        <w:rPr>
          <w:lang w:val="en-US"/>
        </w:rPr>
        <w:t>s</w:t>
      </w:r>
      <w:proofErr w:type="gramEnd"/>
      <w:r>
        <w:rPr>
          <w:lang w:val="en-US"/>
        </w:rPr>
        <w:t>/ =&gt; Contains this manual and javadoc archives</w:t>
      </w:r>
    </w:p>
    <w:p w:rsidR="00272591" w:rsidRDefault="00272591" w:rsidP="008A334E">
      <w:pPr>
        <w:rPr>
          <w:lang w:val="en-US"/>
        </w:rPr>
      </w:pPr>
      <w:r>
        <w:rPr>
          <w:lang w:val="en-US"/>
        </w:rPr>
        <w:t xml:space="preserve">bin/ </w:t>
      </w:r>
      <w:r w:rsidR="003B458D">
        <w:rPr>
          <w:lang w:val="en-US"/>
        </w:rPr>
        <w:t xml:space="preserve">  </w:t>
      </w:r>
      <w:r>
        <w:rPr>
          <w:lang w:val="en-US"/>
        </w:rPr>
        <w:t xml:space="preserve">=&gt; Contains the </w:t>
      </w:r>
      <w:r w:rsidR="00BD1AF2" w:rsidRPr="00BD1AF2">
        <w:rPr>
          <w:rStyle w:val="CdigoFuenteCarCar"/>
        </w:rPr>
        <w:t>jepldroid.jar</w:t>
      </w:r>
      <w:r>
        <w:rPr>
          <w:lang w:val="en-US"/>
        </w:rPr>
        <w:t xml:space="preserve"> </w:t>
      </w:r>
      <w:r w:rsidR="003B458D">
        <w:rPr>
          <w:lang w:val="en-US"/>
        </w:rPr>
        <w:t>with</w:t>
      </w:r>
      <w:r>
        <w:rPr>
          <w:lang w:val="en-US"/>
        </w:rPr>
        <w:t xml:space="preserve"> the compiled Java classes.</w:t>
      </w:r>
      <w:r w:rsidR="00BD1AF2">
        <w:rPr>
          <w:lang w:val="en-US"/>
        </w:rPr>
        <w:t xml:space="preserve"> Just add this file to your </w:t>
      </w:r>
      <w:r w:rsidR="00BD1AF2" w:rsidRPr="00BD1AF2">
        <w:rPr>
          <w:rStyle w:val="CdigoFuenteCarCar"/>
        </w:rPr>
        <w:t>libs</w:t>
      </w:r>
      <w:r w:rsidR="00BD1AF2">
        <w:rPr>
          <w:lang w:val="en-US"/>
        </w:rPr>
        <w:t xml:space="preserve"> folder of your Android application (Eclipse and Android SDK are supposed). </w:t>
      </w:r>
    </w:p>
    <w:p w:rsidR="00272591" w:rsidRDefault="00C50B48" w:rsidP="00C50B48">
      <w:pPr>
        <w:pStyle w:val="Ttulo3"/>
        <w:rPr>
          <w:lang w:val="en-US"/>
        </w:rPr>
      </w:pPr>
      <w:bookmarkStart w:id="19" w:name="_Toc338964571"/>
      <w:r>
        <w:rPr>
          <w:lang w:val="en-US"/>
        </w:rPr>
        <w:t>Development</w:t>
      </w:r>
      <w:r w:rsidR="00272591">
        <w:rPr>
          <w:lang w:val="en-US"/>
        </w:rPr>
        <w:t xml:space="preserve"> </w:t>
      </w:r>
      <w:r>
        <w:rPr>
          <w:lang w:val="en-US"/>
        </w:rPr>
        <w:t>version</w:t>
      </w:r>
      <w:bookmarkEnd w:id="19"/>
    </w:p>
    <w:p w:rsidR="00C50B48" w:rsidRDefault="00C50B48" w:rsidP="00BD1AF2">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_src_X.zip</w:t>
      </w:r>
      <w:r>
        <w:rPr>
          <w:lang w:val="en-US"/>
        </w:rPr>
        <w:t xml:space="preserve"> is a</w:t>
      </w:r>
      <w:r w:rsidR="00BD1AF2">
        <w:rPr>
          <w:lang w:val="en-US"/>
        </w:rPr>
        <w:t>n</w:t>
      </w:r>
      <w:r>
        <w:rPr>
          <w:lang w:val="en-US"/>
        </w:rPr>
        <w:t xml:space="preserve"> </w:t>
      </w:r>
      <w:r w:rsidR="00BD1AF2">
        <w:rPr>
          <w:lang w:val="en-US"/>
        </w:rPr>
        <w:t>Eclipse</w:t>
      </w:r>
      <w:r>
        <w:rPr>
          <w:lang w:val="en-US"/>
        </w:rPr>
        <w:t xml:space="preserve"> </w:t>
      </w:r>
      <w:r w:rsidR="009B31C2">
        <w:rPr>
          <w:lang w:val="en-US"/>
        </w:rPr>
        <w:t xml:space="preserve">project </w:t>
      </w:r>
      <w:r>
        <w:rPr>
          <w:lang w:val="en-US"/>
        </w:rPr>
        <w:t xml:space="preserve">(created with </w:t>
      </w:r>
      <w:r w:rsidR="00BD1AF2">
        <w:rPr>
          <w:lang w:val="en-US"/>
        </w:rPr>
        <w:t>Eclipse Juno and Android SDK</w:t>
      </w:r>
      <w:r>
        <w:rPr>
          <w:lang w:val="en-US"/>
        </w:rPr>
        <w:t xml:space="preserve">) used to build, test and deploy the project. </w:t>
      </w:r>
      <w:r w:rsidR="00BD1AF2">
        <w:rPr>
          <w:lang w:val="en-US"/>
        </w:rPr>
        <w:t xml:space="preserve">The test application is an Android application which executes JUnit tests creating a SQLite database, use </w:t>
      </w:r>
      <w:r w:rsidR="00BD1AF2" w:rsidRPr="00BD1AF2">
        <w:rPr>
          <w:rStyle w:val="CdigoFuenteCarCar"/>
        </w:rPr>
        <w:t>logcat</w:t>
      </w:r>
      <w:r w:rsidR="00BD1AF2">
        <w:rPr>
          <w:lang w:val="en-US"/>
        </w:rPr>
        <w:t xml:space="preserve"> to see test results. JUnit tests are a subset of JUnit tests included in JEPLayer with minor tweaks to run in Android and SQLite.</w:t>
      </w:r>
    </w:p>
    <w:p w:rsidR="007B7464" w:rsidRDefault="007B7464" w:rsidP="007B7464">
      <w:pPr>
        <w:pStyle w:val="Ttulo2"/>
      </w:pPr>
      <w:bookmarkStart w:id="20" w:name="_Toc338964572"/>
      <w:r>
        <w:t>PROVIDE A DATASOURCE FOR SQLITE</w:t>
      </w:r>
      <w:bookmarkEnd w:id="20"/>
    </w:p>
    <w:p w:rsidR="007B7464" w:rsidRDefault="007B7464" w:rsidP="007B7464">
      <w:r>
        <w:t xml:space="preserve">JEPLayer needs a </w:t>
      </w:r>
      <w:r w:rsidRPr="00443ED7">
        <w:rPr>
          <w:rStyle w:val="CdigoFuenteCarCar"/>
        </w:rPr>
        <w:t>DataSource</w:t>
      </w:r>
      <w:r>
        <w:t xml:space="preserve"> to access to your database, this also applies to JEPLDroid and SQLite. In Android a </w:t>
      </w:r>
      <w:r w:rsidRPr="00443ED7">
        <w:rPr>
          <w:rStyle w:val="CdigoFuenteCarCar"/>
        </w:rPr>
        <w:t>DataSource</w:t>
      </w:r>
      <w:r>
        <w:t xml:space="preserve"> is not really important because the typical Android application just need one connection (</w:t>
      </w:r>
      <w:proofErr w:type="spellStart"/>
      <w:r w:rsidRPr="00443ED7">
        <w:rPr>
          <w:rStyle w:val="CdigoFuenteCarCar"/>
        </w:rPr>
        <w:t>DataSource</w:t>
      </w:r>
      <w:proofErr w:type="spellEnd"/>
      <w:r>
        <w:t xml:space="preserve"> is typically used as a </w:t>
      </w:r>
      <w:r w:rsidRPr="00443ED7">
        <w:rPr>
          <w:rStyle w:val="CdigoFuenteCarCar"/>
        </w:rPr>
        <w:t>Connection</w:t>
      </w:r>
      <w:r>
        <w:t xml:space="preserve"> pool). This is why SQLDroid just provide a conventional JDBC driver but not a </w:t>
      </w:r>
      <w:r w:rsidRPr="00443ED7">
        <w:rPr>
          <w:rStyle w:val="CdigoFuenteCarCar"/>
        </w:rPr>
        <w:t>DataSource</w:t>
      </w:r>
      <w:r>
        <w:t xml:space="preserve">, do not worry JEPLDroid source distribution provides a simple </w:t>
      </w:r>
      <w:r w:rsidRPr="00443ED7">
        <w:rPr>
          <w:rStyle w:val="CdigoFuenteCarCar"/>
        </w:rPr>
        <w:t>DataSource</w:t>
      </w:r>
      <w:r>
        <w:t xml:space="preserve"> with name </w:t>
      </w:r>
      <w:r w:rsidRPr="00443ED7">
        <w:rPr>
          <w:rStyle w:val="CdigoFuenteCarCar"/>
        </w:rPr>
        <w:t>example.loadmanually.SimpleDataSource</w:t>
      </w:r>
      <w:r>
        <w:t xml:space="preserve"> located in </w:t>
      </w:r>
      <w:r w:rsidRPr="00443ED7">
        <w:rPr>
          <w:rStyle w:val="CdigoFuenteCarCar"/>
        </w:rPr>
        <w:t>test</w:t>
      </w:r>
      <w:r>
        <w:t xml:space="preserve"> folder, this class also needs the class </w:t>
      </w:r>
      <w:r w:rsidRPr="00443ED7">
        <w:rPr>
          <w:rStyle w:val="CdigoFuenteCarCar"/>
        </w:rPr>
        <w:t>SimpleConnectionWrapper</w:t>
      </w:r>
      <w:r>
        <w:t xml:space="preserve"> in the same package.</w:t>
      </w:r>
    </w:p>
    <w:p w:rsidR="007B7464" w:rsidRDefault="007B7464" w:rsidP="007B7464">
      <w:pPr>
        <w:rPr>
          <w:lang w:val="en-US"/>
        </w:rPr>
      </w:pPr>
      <w:r>
        <w:rPr>
          <w:lang w:val="en-US"/>
        </w:rPr>
        <w:t xml:space="preserve">The following code creates a SQLite </w:t>
      </w:r>
      <w:r w:rsidRPr="007B7464">
        <w:rPr>
          <w:rStyle w:val="CdigoFuenteCarCar"/>
        </w:rPr>
        <w:t>DataSource</w:t>
      </w:r>
      <w:r>
        <w:rPr>
          <w:lang w:val="en-US"/>
        </w:rPr>
        <w:t xml:space="preserve"> for built-in SQLite based on SQLDroid JDBC driver valid for an Android application with package id </w:t>
      </w:r>
      <w:r w:rsidRPr="007B7464">
        <w:rPr>
          <w:rStyle w:val="CdigoFuenteCarCar"/>
        </w:rPr>
        <w:t>com.innowhere.jepldroidtest</w:t>
      </w:r>
      <w:r>
        <w:rPr>
          <w:lang w:val="en-US"/>
        </w:rPr>
        <w:t xml:space="preserve"> (you can obtain this package programmatically)</w:t>
      </w:r>
      <w:r>
        <w:rPr>
          <w:rStyle w:val="Refdenotaalpie"/>
          <w:lang w:val="en-US"/>
        </w:rPr>
        <w:footnoteReference w:id="7"/>
      </w:r>
      <w:r>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jdbcDriver = </w:t>
      </w:r>
      <w:r w:rsidRPr="007B7464">
        <w:rPr>
          <w:color w:val="CE7B00"/>
          <w:lang w:val="en-US"/>
        </w:rPr>
        <w:t>"org.sqldroid.SQLDroidDriver"</w:t>
      </w:r>
      <w:r w:rsidRPr="007B7464">
        <w:rPr>
          <w:lang w:val="en-US"/>
        </w:rPr>
        <w:t>;</w:t>
      </w:r>
    </w:p>
    <w:p w:rsidR="007B7464" w:rsidRDefault="007B7464" w:rsidP="007B7464">
      <w:pPr>
        <w:pStyle w:val="CdigoFuenteCar"/>
        <w:ind w:left="0"/>
        <w:rPr>
          <w:lang w:val="en-US"/>
        </w:rPr>
      </w:pPr>
      <w:r>
        <w:rPr>
          <w:lang w:val="en-US"/>
        </w:rPr>
        <w:lastRenderedPageBreak/>
        <w:tab/>
        <w:t>S</w:t>
      </w:r>
      <w:r w:rsidRPr="007B7464">
        <w:rPr>
          <w:lang w:val="en-US"/>
        </w:rPr>
        <w:t xml:space="preserve">tring url = </w:t>
      </w:r>
    </w:p>
    <w:p w:rsidR="007B7464" w:rsidRPr="007B7464" w:rsidRDefault="007B7464" w:rsidP="007B7464">
      <w:pPr>
        <w:pStyle w:val="CdigoFuenteCar"/>
        <w:ind w:left="0"/>
        <w:rPr>
          <w:lang w:val="en-US"/>
        </w:rPr>
      </w:pPr>
      <w:r>
        <w:rPr>
          <w:color w:val="CE7B00"/>
          <w:lang w:val="en-US"/>
        </w:rPr>
        <w:tab/>
      </w:r>
      <w:r>
        <w:rPr>
          <w:color w:val="CE7B00"/>
          <w:lang w:val="en-US"/>
        </w:rPr>
        <w:tab/>
      </w:r>
      <w:r>
        <w:rPr>
          <w:color w:val="CE7B00"/>
          <w:lang w:val="en-US"/>
        </w:rPr>
        <w:tab/>
      </w:r>
      <w:r w:rsidRPr="007B7464">
        <w:rPr>
          <w:color w:val="CE7B00"/>
          <w:lang w:val="en-US"/>
        </w:rPr>
        <w:t>"jdbc:sqlite://data/data/com.innowhere.jepldroidtest/test.db"</w:t>
      </w:r>
      <w:r w:rsidRPr="007B7464">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userName = </w:t>
      </w:r>
      <w:r w:rsidRPr="007B7464">
        <w:rPr>
          <w:color w:val="CE7B00"/>
          <w:lang w:val="en-US"/>
        </w:rPr>
        <w:t>"myLogin"</w:t>
      </w:r>
      <w:r w:rsidRPr="007B7464">
        <w:rPr>
          <w:lang w:val="en-US"/>
        </w:rPr>
        <w:t>;</w:t>
      </w:r>
    </w:p>
    <w:p w:rsidR="007B7464" w:rsidRPr="007B7464" w:rsidRDefault="007B7464" w:rsidP="007B7464">
      <w:pPr>
        <w:pStyle w:val="CdigoFuenteCar"/>
        <w:ind w:left="0"/>
        <w:rPr>
          <w:lang w:val="en-US"/>
        </w:rPr>
      </w:pPr>
      <w:r w:rsidRPr="007B7464">
        <w:rPr>
          <w:lang w:val="en-US"/>
        </w:rPr>
        <w:t xml:space="preserve"> </w:t>
      </w:r>
      <w:r>
        <w:rPr>
          <w:lang w:val="en-US"/>
        </w:rPr>
        <w:tab/>
      </w:r>
      <w:r w:rsidRPr="007B7464">
        <w:rPr>
          <w:lang w:val="en-US"/>
        </w:rPr>
        <w:t xml:space="preserve">String password = </w:t>
      </w:r>
      <w:r w:rsidRPr="007B7464">
        <w:rPr>
          <w:color w:val="CE7B00"/>
          <w:lang w:val="en-US"/>
        </w:rPr>
        <w:t>"myPW"</w:t>
      </w:r>
      <w:r w:rsidRPr="007B7464">
        <w:rPr>
          <w:lang w:val="en-US"/>
        </w:rPr>
        <w:t xml:space="preserve">;        </w:t>
      </w:r>
    </w:p>
    <w:p w:rsidR="007B7464" w:rsidRPr="007B7464" w:rsidRDefault="007B7464" w:rsidP="007B7464">
      <w:pPr>
        <w:pStyle w:val="CdigoFuenteCar"/>
        <w:ind w:left="0"/>
        <w:rPr>
          <w:lang w:val="en-US"/>
        </w:rPr>
      </w:pPr>
      <w:r>
        <w:rPr>
          <w:color w:val="0000E6"/>
          <w:lang w:val="en-US"/>
        </w:rPr>
        <w:tab/>
      </w:r>
      <w:r w:rsidRPr="007B7464">
        <w:rPr>
          <w:color w:val="0000E6"/>
          <w:lang w:val="en-US"/>
        </w:rPr>
        <w:t>int</w:t>
      </w:r>
      <w:r w:rsidRPr="007B7464">
        <w:rPr>
          <w:lang w:val="en-US"/>
        </w:rPr>
        <w:t xml:space="preserve"> poolSize = 1;</w:t>
      </w:r>
    </w:p>
    <w:p w:rsidR="007B7464" w:rsidRDefault="007B7464" w:rsidP="007B7464">
      <w:pPr>
        <w:pStyle w:val="CdigoFuenteCar"/>
        <w:rPr>
          <w:lang w:val="en-US"/>
        </w:rPr>
      </w:pPr>
      <w:r w:rsidRPr="007B7464">
        <w:rPr>
          <w:lang w:val="en-US"/>
        </w:rPr>
        <w:t xml:space="preserve">        </w:t>
      </w:r>
    </w:p>
    <w:p w:rsidR="007B7464" w:rsidRDefault="007B7464" w:rsidP="007B7464">
      <w:pPr>
        <w:pStyle w:val="CdigoFuenteCar"/>
        <w:ind w:left="0"/>
        <w:rPr>
          <w:lang w:val="en-US"/>
        </w:rPr>
      </w:pPr>
      <w:r>
        <w:rPr>
          <w:lang w:val="en-US"/>
        </w:rPr>
        <w:tab/>
      </w:r>
      <w:r w:rsidRPr="007B7464">
        <w:rPr>
          <w:lang w:val="en-US"/>
        </w:rPr>
        <w:t xml:space="preserve">DataSource ds = </w:t>
      </w:r>
    </w:p>
    <w:p w:rsidR="007B7464" w:rsidRPr="007B7464" w:rsidRDefault="007B7464" w:rsidP="007B7464">
      <w:pPr>
        <w:pStyle w:val="CdigoFuenteCar"/>
        <w:ind w:left="0"/>
        <w:rPr>
          <w:lang w:val="en-US"/>
        </w:rPr>
      </w:pPr>
      <w:r>
        <w:rPr>
          <w:lang w:val="en-US"/>
        </w:rPr>
        <w:tab/>
      </w:r>
      <w:r>
        <w:rPr>
          <w:lang w:val="en-US"/>
        </w:rPr>
        <w:tab/>
      </w:r>
      <w:r w:rsidRPr="007B7464">
        <w:rPr>
          <w:lang w:val="en-US"/>
        </w:rPr>
        <w:t>new SimpleDataSource(jdbcDriver,url,userName,password,poolSize);</w:t>
      </w:r>
    </w:p>
    <w:p w:rsidR="007B7464" w:rsidRPr="00B10BA3" w:rsidRDefault="00B10BA3" w:rsidP="00BD1AF2">
      <w:r>
        <w:t>JEPLDroid automatically detects when you are using the JDBC SQLDroid driver and perform some quirks to effectively run in JEPLDroid, in fact as explained latter JEPLDroid slightly improves SQLDroid under the hood.</w:t>
      </w:r>
    </w:p>
    <w:p w:rsidR="009F0E05" w:rsidRPr="00AC22D6" w:rsidRDefault="003B458D" w:rsidP="00AC22D6">
      <w:pPr>
        <w:pStyle w:val="Ttulo1"/>
      </w:pPr>
      <w:bookmarkStart w:id="21" w:name="_Toc338964573"/>
      <w:r>
        <w:lastRenderedPageBreak/>
        <w:t>LIMITATIONS</w:t>
      </w:r>
      <w:r w:rsidR="002D2EB8">
        <w:t xml:space="preserve"> </w:t>
      </w:r>
      <w:r w:rsidR="00891BD0">
        <w:t xml:space="preserve">AND IMPROVEMENTS </w:t>
      </w:r>
      <w:r w:rsidR="002D2EB8">
        <w:t xml:space="preserve">OF JEPLDROID </w:t>
      </w:r>
      <w:r w:rsidR="00155789">
        <w:t>USING SQLDROID/SQLITE</w:t>
      </w:r>
      <w:bookmarkEnd w:id="21"/>
    </w:p>
    <w:p w:rsidR="00891BD0" w:rsidRDefault="00891BD0" w:rsidP="00891BD0">
      <w:pPr>
        <w:pStyle w:val="Ttulo2"/>
      </w:pPr>
      <w:bookmarkStart w:id="22" w:name="_Toc338964574"/>
      <w:r>
        <w:t>LIMITATIONS</w:t>
      </w:r>
      <w:bookmarkEnd w:id="22"/>
    </w:p>
    <w:p w:rsidR="00F01979" w:rsidRPr="00F01979" w:rsidRDefault="00F01979" w:rsidP="00891BD0">
      <w:pPr>
        <w:pStyle w:val="Ttulo3"/>
      </w:pPr>
      <w:bookmarkStart w:id="23" w:name="_Toc338964575"/>
      <w:r>
        <w:t>Affected rows are ever zero</w:t>
      </w:r>
      <w:bookmarkEnd w:id="23"/>
    </w:p>
    <w:p w:rsidR="00F01979" w:rsidRDefault="00F01979" w:rsidP="00CA12BE">
      <w:pPr>
        <w:rPr>
          <w:lang w:val="en-US"/>
        </w:rPr>
      </w:pPr>
      <w:r>
        <w:rPr>
          <w:lang w:val="en-US"/>
        </w:rPr>
        <w:t xml:space="preserve">The method </w:t>
      </w:r>
      <w:r w:rsidRPr="00F44C91">
        <w:rPr>
          <w:rStyle w:val="CdigoFuenteCarCar"/>
        </w:rPr>
        <w:t>JEPLDALQuery.executeUpdate()</w:t>
      </w:r>
      <w:r w:rsidR="00155789">
        <w:rPr>
          <w:lang w:val="en-US"/>
        </w:rPr>
        <w:t xml:space="preserve"> ever returns zero, this limitation is imposed by SQLite Java API, there is no return of affected rows when executing persistent actions. </w:t>
      </w:r>
    </w:p>
    <w:p w:rsidR="00155789" w:rsidRDefault="00155789" w:rsidP="00855119">
      <w:r>
        <w:rPr>
          <w:lang w:val="en-US"/>
        </w:rPr>
        <w:t xml:space="preserve">There are some JEPLayer methods related with the result of </w:t>
      </w:r>
      <w:r w:rsidRPr="00F44C91">
        <w:rPr>
          <w:rStyle w:val="CdigoFuenteCarCar"/>
        </w:rPr>
        <w:t>JEPLDALQuery.executeUpdate()</w:t>
      </w:r>
      <w:r>
        <w:rPr>
          <w:rStyle w:val="CdigoFuenteCarCar"/>
        </w:rPr>
        <w:t xml:space="preserve"> </w:t>
      </w:r>
      <w:r>
        <w:rPr>
          <w:lang w:val="en-US"/>
        </w:rPr>
        <w:t xml:space="preserve">like </w:t>
      </w:r>
      <w:r w:rsidRPr="00F44C91">
        <w:rPr>
          <w:rStyle w:val="CdigoFuenteCarCar"/>
        </w:rPr>
        <w:t>JEPLDALQuery</w:t>
      </w:r>
      <w:r>
        <w:rPr>
          <w:rStyle w:val="CdigoFuenteCarCar"/>
        </w:rPr>
        <w:t>.</w:t>
      </w:r>
      <w:r w:rsidRPr="00155789">
        <w:rPr>
          <w:rStyle w:val="CdigoFuenteCarCar"/>
        </w:rPr>
        <w:t>setStrictMinRows(</w:t>
      </w:r>
      <w:r>
        <w:rPr>
          <w:rStyle w:val="CdigoFuenteCarCar"/>
        </w:rPr>
        <w:t>int</w:t>
      </w:r>
      <w:r w:rsidRPr="00155789">
        <w:rPr>
          <w:rStyle w:val="CdigoFuenteCarCar"/>
        </w:rPr>
        <w:t>)</w:t>
      </w:r>
      <w:r>
        <w:rPr>
          <w:rStyle w:val="CdigoFuenteCarCar"/>
        </w:rPr>
        <w:t xml:space="preserve"> </w:t>
      </w:r>
      <w:r w:rsidRPr="00855119">
        <w:t>and</w:t>
      </w:r>
      <w:r>
        <w:rPr>
          <w:rStyle w:val="CdigoFuenteCarCar"/>
        </w:rPr>
        <w:t xml:space="preserve"> </w:t>
      </w:r>
      <w:r w:rsidRPr="00F44C91">
        <w:rPr>
          <w:rStyle w:val="CdigoFuenteCarCar"/>
        </w:rPr>
        <w:t>JEPLDALQuery</w:t>
      </w:r>
      <w:r w:rsidRPr="00155789">
        <w:rPr>
          <w:rStyle w:val="CdigoFuenteCarCar"/>
        </w:rPr>
        <w:t>.setStrictMaxRows(</w:t>
      </w:r>
      <w:r>
        <w:rPr>
          <w:rStyle w:val="CdigoFuenteCarCar"/>
        </w:rPr>
        <w:t>int</w:t>
      </w:r>
      <w:r w:rsidRPr="00155789">
        <w:rPr>
          <w:rStyle w:val="CdigoFuenteCarCar"/>
        </w:rPr>
        <w:t>)</w:t>
      </w:r>
      <w:r w:rsidR="00855119">
        <w:rPr>
          <w:rStyle w:val="CdigoFuenteCarCar"/>
        </w:rPr>
        <w:t xml:space="preserve"> </w:t>
      </w:r>
      <w:r w:rsidR="00855119">
        <w:t xml:space="preserve">these restrictions are ignored when SQLDroid JDBC driver is detected. </w:t>
      </w:r>
    </w:p>
    <w:p w:rsidR="00855119" w:rsidRDefault="00891BD0" w:rsidP="00891BD0">
      <w:pPr>
        <w:pStyle w:val="Ttulo3"/>
      </w:pPr>
      <w:bookmarkStart w:id="24" w:name="_Toc338964576"/>
      <w:r>
        <w:t>The m</w:t>
      </w:r>
      <w:r w:rsidR="00855119">
        <w:t>ethod</w:t>
      </w:r>
      <w:r>
        <w:t xml:space="preserve"> </w:t>
      </w:r>
      <w:r w:rsidRPr="00891BD0">
        <w:rPr>
          <w:rStyle w:val="CdigoFuenteCarCar"/>
        </w:rPr>
        <w:t>getGeneratedKey</w:t>
      </w:r>
      <w:r>
        <w:t xml:space="preserve"> </w:t>
      </w:r>
      <w:r w:rsidR="00855119">
        <w:t>is not a single SQL sentence</w:t>
      </w:r>
      <w:bookmarkEnd w:id="24"/>
    </w:p>
    <w:p w:rsidR="00855119" w:rsidRDefault="00855119" w:rsidP="00855119">
      <w:r>
        <w:t xml:space="preserve">This is a limitation of SQLite in any platform, SQLite JDBC drivers do not support </w:t>
      </w:r>
      <w:r w:rsidRPr="00855119">
        <w:rPr>
          <w:rStyle w:val="CdigoFuenteCarCar"/>
        </w:rPr>
        <w:t>PreparedStatement</w:t>
      </w:r>
      <w:r>
        <w:t xml:space="preserve"> objects created passing the parameter </w:t>
      </w:r>
      <w:r w:rsidRPr="00855119">
        <w:rPr>
          <w:rStyle w:val="CdigoFuenteCarCar"/>
        </w:rPr>
        <w:t>Statement.RETURN_GENERATED_KEYS</w:t>
      </w:r>
      <w:r>
        <w:t xml:space="preserve">. The typical solution is executing the sentence </w:t>
      </w:r>
      <w:r w:rsidRPr="00855119">
        <w:rPr>
          <w:rStyle w:val="CdigoFuenteCarCar"/>
        </w:rPr>
        <w:t>SELECT LAST_INSERT_ROWID()</w:t>
      </w:r>
      <w:r>
        <w:t xml:space="preserve"> immediately after the </w:t>
      </w:r>
      <w:r w:rsidRPr="00855119">
        <w:rPr>
          <w:rStyle w:val="CdigoFuenteCarCar"/>
        </w:rPr>
        <w:t>INSERT</w:t>
      </w:r>
      <w:r>
        <w:t xml:space="preserve"> operation. This is how </w:t>
      </w:r>
      <w:r w:rsidRPr="00891BD0">
        <w:rPr>
          <w:rStyle w:val="CdigoFuenteCarCar"/>
        </w:rPr>
        <w:t>JEPLDALQuery.getGeneratedKey(Class&lt;U&gt;)</w:t>
      </w:r>
      <w:r>
        <w:t xml:space="preserve"> is implemented under the hood.</w:t>
      </w:r>
    </w:p>
    <w:p w:rsidR="00891BD0" w:rsidRPr="00AC22D6" w:rsidRDefault="00891BD0" w:rsidP="00891BD0">
      <w:pPr>
        <w:pStyle w:val="Ttulo2"/>
      </w:pPr>
      <w:bookmarkStart w:id="25" w:name="_Toc338964577"/>
      <w:r>
        <w:t>IMPROVEMENTS</w:t>
      </w:r>
      <w:bookmarkEnd w:id="25"/>
    </w:p>
    <w:p w:rsidR="00855119" w:rsidRDefault="00891BD0" w:rsidP="00855119">
      <w:r>
        <w:t>Because JEPLDroid is a layer on top of JDBC it can provide some improvements over SQLDroid:</w:t>
      </w:r>
    </w:p>
    <w:p w:rsidR="00891BD0" w:rsidRDefault="00891BD0" w:rsidP="00891BD0">
      <w:pPr>
        <w:pStyle w:val="Ttulo3"/>
      </w:pPr>
      <w:bookmarkStart w:id="26" w:name="_Toc338964578"/>
      <w:r>
        <w:t>Do not care about the type of parameters</w:t>
      </w:r>
      <w:bookmarkEnd w:id="26"/>
    </w:p>
    <w:p w:rsidR="00891BD0" w:rsidRDefault="00891BD0" w:rsidP="00855119">
      <w:r>
        <w:t xml:space="preserve">SQLDroid does not implement </w:t>
      </w:r>
      <w:r w:rsidRPr="00891BD0">
        <w:rPr>
          <w:rStyle w:val="CdigoFuenteCarCar"/>
        </w:rPr>
        <w:t>PreparedStatement.setObject(int column,Object param)</w:t>
      </w:r>
      <w:r>
        <w:t xml:space="preserve"> this is not a problem </w:t>
      </w:r>
      <w:r w:rsidR="00D2019A">
        <w:t>for</w:t>
      </w:r>
      <w:r>
        <w:t xml:space="preserve"> call</w:t>
      </w:r>
      <w:r w:rsidR="00D2019A">
        <w:t>ing</w:t>
      </w:r>
      <w:r>
        <w:t xml:space="preserve"> methods like </w:t>
      </w:r>
      <w:r w:rsidRPr="00891BD0">
        <w:rPr>
          <w:rStyle w:val="CdigoFuenteCarCar"/>
        </w:rPr>
        <w:t>JEPLDALQuery.addParameters(Object...)</w:t>
      </w:r>
    </w:p>
    <w:p w:rsidR="00D2019A" w:rsidRDefault="00D2019A" w:rsidP="00D2019A">
      <w:pPr>
        <w:pStyle w:val="Ttulo3"/>
      </w:pPr>
      <w:bookmarkStart w:id="27" w:name="_Toc338964579"/>
      <w:r w:rsidRPr="00891BD0">
        <w:rPr>
          <w:rStyle w:val="CdigoFuenteCarCar"/>
        </w:rPr>
        <w:t>getGeneratedKey</w:t>
      </w:r>
      <w:r>
        <w:t xml:space="preserve"> works as usual</w:t>
      </w:r>
      <w:bookmarkEnd w:id="27"/>
    </w:p>
    <w:p w:rsidR="00855119" w:rsidRPr="00D2019A" w:rsidRDefault="00D2019A" w:rsidP="00D2019A">
      <w:r>
        <w:t xml:space="preserve">As explained before </w:t>
      </w:r>
      <w:r w:rsidRPr="00891BD0">
        <w:rPr>
          <w:rStyle w:val="CdigoFuenteCarCar"/>
        </w:rPr>
        <w:t>JEPLDALQuery.getGeneratedKey(Class&lt;U&gt;)</w:t>
      </w:r>
      <w:r>
        <w:rPr>
          <w:rStyle w:val="CdigoFuenteCarCar"/>
        </w:rPr>
        <w:t xml:space="preserve"> </w:t>
      </w:r>
      <w:r w:rsidRPr="00D2019A">
        <w:t>is a replacement of the non-implemented</w:t>
      </w:r>
      <w:r>
        <w:rPr>
          <w:rStyle w:val="CdigoFuenteCarCar"/>
        </w:rPr>
        <w:t xml:space="preserve"> </w:t>
      </w:r>
      <w:r w:rsidRPr="00D2019A">
        <w:rPr>
          <w:rStyle w:val="CdigoFuenteCarCar"/>
        </w:rPr>
        <w:t>PreparedStatement</w:t>
      </w:r>
      <w:r>
        <w:rPr>
          <w:rStyle w:val="CdigoFuenteCarCar"/>
        </w:rPr>
        <w:t>.getGeneratedKeys().</w:t>
      </w:r>
    </w:p>
    <w:p w:rsidR="00855119" w:rsidRDefault="00D2019A" w:rsidP="005B2CB7">
      <w:pPr>
        <w:pStyle w:val="Ttulo3"/>
      </w:pPr>
      <w:r>
        <w:t>Use of the SQLite absolute positioning</w:t>
      </w:r>
    </w:p>
    <w:p w:rsidR="00D2019A" w:rsidRDefault="00D2019A" w:rsidP="00855119">
      <w:r>
        <w:t xml:space="preserve">SQLDroid does not support </w:t>
      </w:r>
      <w:r w:rsidRPr="00D2019A">
        <w:rPr>
          <w:rStyle w:val="CdigoFuenteCarCar"/>
        </w:rPr>
        <w:t>ResultSet.absolute(int)</w:t>
      </w:r>
      <w:r>
        <w:t>, this method is absolutely necessary for effective pagination of results in tables and SQL sentences with many rows. JEPLDroid automatically uses absolute positioning of SQLite.</w:t>
      </w:r>
    </w:p>
    <w:p w:rsidR="00D2019A" w:rsidRDefault="00D2019A" w:rsidP="00855119">
      <w:r>
        <w:t>By this way Java sentences like these</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public</w:t>
      </w:r>
      <w:r w:rsidRPr="00D2019A">
        <w:rPr>
          <w:rFonts w:ascii="Courier New" w:hAnsi="Courier New" w:cs="Courier New"/>
          <w:noProof/>
          <w:color w:val="000000"/>
          <w:szCs w:val="20"/>
          <w:lang w:val="en-US"/>
        </w:rPr>
        <w:t xml:space="preserve"> List&lt;Contact&gt; selectJEPLDAOQueryRange(</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from,</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to)</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return</w:t>
      </w: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C0"/>
          <w:szCs w:val="20"/>
          <w:lang w:val="en-US"/>
        </w:rPr>
        <w:t>dao</w:t>
      </w:r>
      <w:r w:rsidRPr="00D2019A">
        <w:rPr>
          <w:rFonts w:ascii="Courier New" w:hAnsi="Courier New" w:cs="Courier New"/>
          <w:noProof/>
          <w:color w:val="000000"/>
          <w:szCs w:val="20"/>
          <w:lang w:val="en-US"/>
        </w:rPr>
        <w:t>.createJEPLDAOQuery(</w:t>
      </w:r>
      <w:r w:rsidRPr="00D2019A">
        <w:rPr>
          <w:rFonts w:ascii="Courier New" w:hAnsi="Courier New" w:cs="Courier New"/>
          <w:noProof/>
          <w:color w:val="2A00FF"/>
          <w:szCs w:val="20"/>
          <w:lang w:val="en-US"/>
        </w:rPr>
        <w:t>"SELECT * FROM CONTACT"</w:t>
      </w:r>
      <w:r w:rsidRPr="00D2019A">
        <w:rPr>
          <w:rFonts w:ascii="Courier New" w:hAnsi="Courier New" w:cs="Courier New"/>
          <w:noProof/>
          <w:color w:val="000000"/>
          <w:szCs w:val="20"/>
          <w:lang w:val="en-US"/>
        </w:rPr>
        <w:t>)</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.setFirstResult(from)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.setMaxResults(to - 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00"/>
          <w:szCs w:val="20"/>
          <w:u w:val="single"/>
          <w:lang w:val="en-US"/>
        </w:rPr>
        <w:t>getResultList</w:t>
      </w:r>
      <w:r w:rsidRPr="00D2019A">
        <w:rPr>
          <w:rFonts w:ascii="Courier New" w:hAnsi="Courier New" w:cs="Courier New"/>
          <w:noProof/>
          <w:color w:val="000000"/>
          <w:szCs w:val="20"/>
          <w:lang w:val="en-US"/>
        </w:rPr>
        <w:t>();</w:t>
      </w:r>
    </w:p>
    <w:p w:rsidR="00D2019A" w:rsidRPr="00D2019A" w:rsidRDefault="00D2019A" w:rsidP="00D2019A">
      <w:pPr>
        <w:rPr>
          <w:rFonts w:ascii="Courier New" w:hAnsi="Courier New" w:cs="Courier New"/>
          <w:noProof/>
          <w:color w:val="000000"/>
          <w:szCs w:val="20"/>
          <w:lang w:val="en-US"/>
        </w:rPr>
      </w:pPr>
      <w:r w:rsidRPr="00D2019A">
        <w:rPr>
          <w:rFonts w:ascii="Courier New" w:hAnsi="Courier New" w:cs="Courier New"/>
          <w:noProof/>
          <w:color w:val="000000"/>
          <w:szCs w:val="20"/>
          <w:lang w:val="en-US"/>
        </w:rPr>
        <w:t xml:space="preserve">    }</w:t>
      </w:r>
    </w:p>
    <w:p w:rsidR="00855119" w:rsidRPr="00D2019A" w:rsidRDefault="00D2019A" w:rsidP="00855119">
      <w:pPr>
        <w:rPr>
          <w:lang w:val="en-US"/>
        </w:rPr>
      </w:pPr>
      <w:proofErr w:type="gramStart"/>
      <w:r w:rsidRPr="00D2019A">
        <w:lastRenderedPageBreak/>
        <w:t>can</w:t>
      </w:r>
      <w:proofErr w:type="gramEnd"/>
      <w:r w:rsidRPr="00D2019A">
        <w:t xml:space="preserve"> be used to get paginated sets of rows without loading more rows than requested.</w:t>
      </w:r>
    </w:p>
    <w:sectPr w:rsidR="00855119" w:rsidRPr="00D2019A"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E07" w:rsidRDefault="00FA1E07">
      <w:r>
        <w:separator/>
      </w:r>
    </w:p>
  </w:endnote>
  <w:endnote w:type="continuationSeparator" w:id="0">
    <w:p w:rsidR="00FA1E07" w:rsidRDefault="00FA1E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6809C2" w:rsidRDefault="008960A0" w:rsidP="00126211">
    <w:pPr>
      <w:pStyle w:val="Piedepgina"/>
    </w:pPr>
    <w:r w:rsidRPr="008960A0">
      <w:rPr>
        <w:noProof/>
      </w:rPr>
      <w:pict>
        <v:line id="_x0000_s2053" style="position:absolute;flip:y;z-index:251658240" from="-3pt,-4.7pt" to="483pt,-4.7pt" strokecolor="blue" strokeweight="1pt"/>
      </w:pict>
    </w:r>
    <w:r w:rsidR="00F01979" w:rsidRPr="006809C2">
      <w:t>Doc</w:t>
    </w:r>
    <w:r w:rsidR="00F01979">
      <w:t>.</w:t>
    </w:r>
    <w:r w:rsidR="00F01979" w:rsidRPr="006809C2">
      <w:t xml:space="preserve"> version 1.0          </w:t>
    </w:r>
    <w:r w:rsidR="00F01979" w:rsidRPr="006809C2">
      <w:tab/>
    </w:r>
    <w:r w:rsidR="00F01979" w:rsidRPr="006809C2">
      <w:tab/>
      <w:t xml:space="preserve">                   </w:t>
    </w:r>
    <w:r w:rsidR="00F01979">
      <w:t xml:space="preserve">  </w:t>
    </w:r>
    <w:r w:rsidR="00F01979" w:rsidRPr="006809C2">
      <w:t xml:space="preserve">                                   </w:t>
    </w:r>
    <w:r w:rsidR="00F01979">
      <w:tab/>
    </w:r>
    <w:r w:rsidR="00F01979">
      <w:tab/>
    </w:r>
    <w:r w:rsidR="00F01979" w:rsidRPr="006809C2">
      <w:t xml:space="preserve"> </w:t>
    </w:r>
    <w:r w:rsidR="00F01979">
      <w:t xml:space="preserve"> </w:t>
    </w:r>
    <w:r w:rsidR="00F01979" w:rsidRPr="006809C2">
      <w:t>Page.</w:t>
    </w:r>
    <w:r w:rsidRPr="006809C2">
      <w:rPr>
        <w:rStyle w:val="Nmerodepgina"/>
        <w:szCs w:val="20"/>
      </w:rPr>
      <w:fldChar w:fldCharType="begin"/>
    </w:r>
    <w:r w:rsidR="00F01979" w:rsidRPr="006809C2">
      <w:rPr>
        <w:rStyle w:val="Nmerodepgina"/>
        <w:szCs w:val="20"/>
      </w:rPr>
      <w:instrText xml:space="preserve"> PAGE </w:instrText>
    </w:r>
    <w:r w:rsidRPr="006809C2">
      <w:rPr>
        <w:rStyle w:val="Nmerodepgina"/>
        <w:szCs w:val="20"/>
      </w:rPr>
      <w:fldChar w:fldCharType="separate"/>
    </w:r>
    <w:r w:rsidR="005B2CB7">
      <w:rPr>
        <w:rStyle w:val="Nmerodepgina"/>
        <w:noProof/>
        <w:szCs w:val="20"/>
      </w:rPr>
      <w:t>9</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E07" w:rsidRDefault="00FA1E07">
      <w:r>
        <w:separator/>
      </w:r>
    </w:p>
  </w:footnote>
  <w:footnote w:type="continuationSeparator" w:id="0">
    <w:p w:rsidR="00FA1E07" w:rsidRDefault="00FA1E07">
      <w:r>
        <w:continuationSeparator/>
      </w:r>
    </w:p>
  </w:footnote>
  <w:footnote w:id="1">
    <w:p w:rsidR="00F01979" w:rsidRPr="00EE43A6" w:rsidRDefault="00F01979">
      <w:pPr>
        <w:pStyle w:val="Textonotapie"/>
        <w:rPr>
          <w:lang w:val="es-ES"/>
        </w:rPr>
      </w:pPr>
      <w:r>
        <w:rPr>
          <w:rStyle w:val="Refdenotaalpie"/>
        </w:rPr>
        <w:footnoteRef/>
      </w:r>
      <w:r>
        <w:t xml:space="preserve"> </w:t>
      </w:r>
      <w:hyperlink r:id="rId1" w:history="1">
        <w:r>
          <w:rPr>
            <w:rStyle w:val="Hipervnculo"/>
          </w:rPr>
          <w:t>http://code.google.com/p/jeplayer/</w:t>
        </w:r>
      </w:hyperlink>
    </w:p>
  </w:footnote>
  <w:footnote w:id="2">
    <w:p w:rsidR="00F01979" w:rsidRPr="00B55068" w:rsidRDefault="00F01979">
      <w:pPr>
        <w:pStyle w:val="Textonotapie"/>
        <w:rPr>
          <w:lang w:val="es-ES"/>
        </w:rPr>
      </w:pPr>
      <w:r>
        <w:rPr>
          <w:rStyle w:val="Refdenotaalpie"/>
        </w:rPr>
        <w:footnoteRef/>
      </w:r>
      <w:r w:rsidRPr="00F01979">
        <w:rPr>
          <w:lang w:val="es-ES"/>
        </w:rPr>
        <w:t xml:space="preserve"> </w:t>
      </w:r>
      <w:r w:rsidR="008960A0">
        <w:fldChar w:fldCharType="begin"/>
      </w:r>
      <w:r w:rsidR="008960A0" w:rsidRPr="005B2CB7">
        <w:rPr>
          <w:lang w:val="es-ES"/>
        </w:rPr>
        <w:instrText>HYPERLINK "http://code.google.com/p/sqldroid/"</w:instrText>
      </w:r>
      <w:r w:rsidR="008960A0">
        <w:fldChar w:fldCharType="separate"/>
      </w:r>
      <w:r w:rsidRPr="00F01979">
        <w:rPr>
          <w:rStyle w:val="Hipervnculo"/>
          <w:lang w:val="es-ES"/>
        </w:rPr>
        <w:t>http://code.google.com/p/sqldroid/</w:t>
      </w:r>
      <w:r w:rsidR="008960A0">
        <w:fldChar w:fldCharType="end"/>
      </w:r>
      <w:r w:rsidRPr="00F01979">
        <w:rPr>
          <w:lang w:val="es-ES"/>
        </w:rPr>
        <w:t xml:space="preserve"> </w:t>
      </w:r>
    </w:p>
  </w:footnote>
  <w:footnote w:id="3">
    <w:p w:rsidR="00F01979" w:rsidRPr="00F01979" w:rsidRDefault="00F01979">
      <w:pPr>
        <w:pStyle w:val="Textonotapie"/>
        <w:rPr>
          <w:lang w:val="es-ES"/>
        </w:rPr>
      </w:pPr>
      <w:r>
        <w:rPr>
          <w:rStyle w:val="Refdenotaalpie"/>
        </w:rPr>
        <w:footnoteRef/>
      </w:r>
      <w:r w:rsidRPr="00F01979">
        <w:rPr>
          <w:lang w:val="es-ES"/>
        </w:rPr>
        <w:t xml:space="preserve"> </w:t>
      </w:r>
      <w:r w:rsidR="008960A0">
        <w:fldChar w:fldCharType="begin"/>
      </w:r>
      <w:r w:rsidR="008960A0" w:rsidRPr="005B2CB7">
        <w:rPr>
          <w:lang w:val="es-ES"/>
        </w:rPr>
        <w:instrText>HYPERLINK "http://developer.android.com/reference/android/database/sqlite/SQLiteDatabase.html"</w:instrText>
      </w:r>
      <w:r w:rsidR="008960A0">
        <w:fldChar w:fldCharType="separate"/>
      </w:r>
      <w:r w:rsidRPr="00F01979">
        <w:rPr>
          <w:rStyle w:val="Hipervnculo"/>
          <w:lang w:val="es-ES"/>
        </w:rPr>
        <w:t>http://developer.android.com/reference/android/database/sqlite/SQLiteDatabase.html</w:t>
      </w:r>
      <w:r w:rsidR="008960A0">
        <w:fldChar w:fldCharType="end"/>
      </w:r>
      <w:r w:rsidRPr="00F01979">
        <w:rPr>
          <w:lang w:val="es-ES"/>
        </w:rPr>
        <w:t xml:space="preserve"> </w:t>
      </w:r>
    </w:p>
  </w:footnote>
  <w:footnote w:id="4">
    <w:p w:rsidR="00F01979" w:rsidRPr="008635FF" w:rsidRDefault="00F01979">
      <w:pPr>
        <w:pStyle w:val="Textonotapie"/>
        <w:rPr>
          <w:lang w:val="en-US"/>
        </w:rPr>
      </w:pPr>
      <w:r>
        <w:rPr>
          <w:rStyle w:val="Refdenotaalpie"/>
        </w:rPr>
        <w:footnoteRef/>
      </w:r>
      <w:r>
        <w:t xml:space="preserve"> In spite of </w:t>
      </w:r>
      <w:r w:rsidRPr="008635FF">
        <w:rPr>
          <w:lang w:val="en-US"/>
        </w:rPr>
        <w:t xml:space="preserve">Android includes a internal and mysterious </w:t>
      </w:r>
      <w:r>
        <w:rPr>
          <w:lang w:val="en-US"/>
        </w:rPr>
        <w:t>JDBC “driver” for SQLite, its use is discouraged</w:t>
      </w:r>
    </w:p>
  </w:footnote>
  <w:footnote w:id="5">
    <w:p w:rsidR="00F01979" w:rsidRPr="00D71825" w:rsidRDefault="00F01979">
      <w:pPr>
        <w:pStyle w:val="Textonotapie"/>
      </w:pPr>
      <w:r>
        <w:rPr>
          <w:rStyle w:val="Refdenotaalpie"/>
        </w:rPr>
        <w:footnoteRef/>
      </w:r>
      <w:r>
        <w:t xml:space="preserve"> </w:t>
      </w:r>
      <w:hyperlink r:id="rId2" w:history="1">
        <w:r>
          <w:rPr>
            <w:rStyle w:val="Hipervnculo"/>
          </w:rPr>
          <w:t>http://code.google.com/p/jeplayer/downloads/list</w:t>
        </w:r>
      </w:hyperlink>
      <w:r>
        <w:t xml:space="preserve"> </w:t>
      </w:r>
    </w:p>
  </w:footnote>
  <w:footnote w:id="6">
    <w:p w:rsidR="00F01979" w:rsidRPr="00A932A9" w:rsidRDefault="00F01979">
      <w:pPr>
        <w:pStyle w:val="Textonotapie"/>
        <w:rPr>
          <w:lang w:val="en-US"/>
        </w:rPr>
      </w:pPr>
      <w:r>
        <w:rPr>
          <w:rStyle w:val="Refdenotaalpie"/>
        </w:rPr>
        <w:footnoteRef/>
      </w:r>
      <w:r w:rsidRPr="00A932A9">
        <w:rPr>
          <w:lang w:val="en-US"/>
        </w:rPr>
        <w:t xml:space="preserve"> </w:t>
      </w:r>
      <w:hyperlink r:id="rId3" w:history="1">
        <w:r w:rsidRPr="00A932A9">
          <w:rPr>
            <w:rStyle w:val="Hipervnculo"/>
            <w:lang w:val="en-US"/>
          </w:rPr>
          <w:t>http://www.apache.org/licenses/LICENSE-2.0.html</w:t>
        </w:r>
      </w:hyperlink>
      <w:r w:rsidRPr="00A932A9">
        <w:rPr>
          <w:lang w:val="en-US"/>
        </w:rPr>
        <w:t xml:space="preserve"> </w:t>
      </w:r>
    </w:p>
  </w:footnote>
  <w:footnote w:id="7">
    <w:p w:rsidR="007B7464" w:rsidRPr="007B7464" w:rsidRDefault="007B7464" w:rsidP="007B7464">
      <w:pPr>
        <w:pStyle w:val="Textonotapie"/>
      </w:pPr>
      <w:r>
        <w:rPr>
          <w:rStyle w:val="Refdenotaalpie"/>
        </w:rPr>
        <w:footnoteRef/>
      </w:r>
      <w:r>
        <w:t xml:space="preserve"> </w:t>
      </w:r>
      <w:hyperlink r:id="rId4" w:history="1">
        <w:r>
          <w:rPr>
            <w:rStyle w:val="Hipervnculo"/>
          </w:rPr>
          <w:t>http://stackoverflow.com/questions/6589797/how-to-get-package-name-from-anywhere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3206F5" w:rsidRDefault="00F01979" w:rsidP="00126211">
    <w:pPr>
      <w:pStyle w:val="Piedepgina"/>
    </w:pPr>
    <w:r>
      <w:rPr>
        <w:noProof/>
      </w:rPr>
      <w:t>JEPLDroid</w:t>
    </w:r>
    <w:r w:rsidR="008960A0" w:rsidRPr="008960A0">
      <w:rPr>
        <w:noProof/>
      </w:rPr>
      <w:pict>
        <v:line id="_x0000_s2052" style="position:absolute;z-index:251657216;mso-position-horizontal-relative:text;mso-position-vertical-relative:text" from="-3pt,15.05pt" to="484.35pt,15.05pt" strokecolor="blue" strokeweight="1pt"/>
      </w:pict>
    </w:r>
    <w:r>
      <w:rPr>
        <w:noProof/>
      </w:rPr>
      <w:t xml:space="preserve"> (JEPLayer for Android) </w:t>
    </w:r>
    <w:r w:rsidRPr="003206F5">
      <w:rPr>
        <w:noProof/>
      </w:rPr>
      <w:t xml:space="preserve"> </w:t>
    </w:r>
    <w:r>
      <w:rPr>
        <w:noProof/>
      </w:rPr>
      <w:t>Reference Manual</w:t>
    </w:r>
  </w:p>
  <w:p w:rsidR="00F01979" w:rsidRPr="003206F5" w:rsidRDefault="00F019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DF46A45"/>
    <w:multiLevelType w:val="hybridMultilevel"/>
    <w:tmpl w:val="A0240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0"/>
  </w:num>
  <w:num w:numId="5">
    <w:abstractNumId w:val="8"/>
  </w:num>
  <w:num w:numId="6">
    <w:abstractNumId w:val="6"/>
  </w:num>
  <w:num w:numId="7">
    <w:abstractNumId w:val="4"/>
  </w:num>
  <w:num w:numId="8">
    <w:abstractNumId w:val="2"/>
  </w:num>
  <w:num w:numId="9">
    <w:abstractNumId w:val="11"/>
  </w:num>
  <w:num w:numId="10">
    <w:abstractNumId w:val="3"/>
  </w:num>
  <w:num w:numId="11">
    <w:abstractNumId w:val="5"/>
  </w:num>
  <w:num w:numId="12">
    <w:abstractNumId w:val="12"/>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09570">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35E"/>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336"/>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343F"/>
    <w:rsid w:val="00154DBC"/>
    <w:rsid w:val="00155455"/>
    <w:rsid w:val="00155789"/>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2C7"/>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5225"/>
    <w:rsid w:val="002A68A0"/>
    <w:rsid w:val="002A6B68"/>
    <w:rsid w:val="002A6C79"/>
    <w:rsid w:val="002A7591"/>
    <w:rsid w:val="002A7C03"/>
    <w:rsid w:val="002B0FE3"/>
    <w:rsid w:val="002B1BF8"/>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2EB8"/>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6B0"/>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1B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A38"/>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5F1C"/>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58D"/>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397"/>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3ED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4EAA"/>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073"/>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CB7"/>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7B2"/>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0DC0"/>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3DE8"/>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64"/>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3352"/>
    <w:rsid w:val="0081376F"/>
    <w:rsid w:val="008140C9"/>
    <w:rsid w:val="00814626"/>
    <w:rsid w:val="00814699"/>
    <w:rsid w:val="00814F06"/>
    <w:rsid w:val="00815793"/>
    <w:rsid w:val="0081606C"/>
    <w:rsid w:val="00816706"/>
    <w:rsid w:val="00816D4D"/>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119"/>
    <w:rsid w:val="0085557A"/>
    <w:rsid w:val="00855728"/>
    <w:rsid w:val="0085610C"/>
    <w:rsid w:val="008567DE"/>
    <w:rsid w:val="00857AC0"/>
    <w:rsid w:val="00857B37"/>
    <w:rsid w:val="008607E3"/>
    <w:rsid w:val="00860C53"/>
    <w:rsid w:val="0086164E"/>
    <w:rsid w:val="00861972"/>
    <w:rsid w:val="0086265F"/>
    <w:rsid w:val="008635FF"/>
    <w:rsid w:val="00863AD0"/>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BD0"/>
    <w:rsid w:val="00891DAC"/>
    <w:rsid w:val="00892137"/>
    <w:rsid w:val="008927F7"/>
    <w:rsid w:val="0089320F"/>
    <w:rsid w:val="0089385D"/>
    <w:rsid w:val="00893B1E"/>
    <w:rsid w:val="00893F40"/>
    <w:rsid w:val="0089468C"/>
    <w:rsid w:val="008946CB"/>
    <w:rsid w:val="00895122"/>
    <w:rsid w:val="008952BF"/>
    <w:rsid w:val="00895554"/>
    <w:rsid w:val="00895E23"/>
    <w:rsid w:val="008960A0"/>
    <w:rsid w:val="008966A7"/>
    <w:rsid w:val="00897351"/>
    <w:rsid w:val="00897375"/>
    <w:rsid w:val="008976E2"/>
    <w:rsid w:val="008A0BFB"/>
    <w:rsid w:val="008A1402"/>
    <w:rsid w:val="008A1C51"/>
    <w:rsid w:val="008A205A"/>
    <w:rsid w:val="008A215F"/>
    <w:rsid w:val="008A2C42"/>
    <w:rsid w:val="008A334E"/>
    <w:rsid w:val="008A3556"/>
    <w:rsid w:val="008A41A3"/>
    <w:rsid w:val="008A4F74"/>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79E"/>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A3B"/>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2A9"/>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BA3"/>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068"/>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AF2"/>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5D3E"/>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56"/>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176"/>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19A"/>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825"/>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8A"/>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3A6"/>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56C"/>
    <w:rsid w:val="00F01979"/>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22B"/>
    <w:rsid w:val="00F27B69"/>
    <w:rsid w:val="00F27D75"/>
    <w:rsid w:val="00F27E3E"/>
    <w:rsid w:val="00F302A0"/>
    <w:rsid w:val="00F306CB"/>
    <w:rsid w:val="00F30C2F"/>
    <w:rsid w:val="00F30D8E"/>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4C91"/>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07"/>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172"/>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65F9"/>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5056703">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apache.org/licenses/LICENSE-2.0.html" TargetMode="External"/><Relationship Id="rId2" Type="http://schemas.openxmlformats.org/officeDocument/2006/relationships/hyperlink" Target="http://code.google.com/p/jeplayer/downloads/list" TargetMode="External"/><Relationship Id="rId1" Type="http://schemas.openxmlformats.org/officeDocument/2006/relationships/hyperlink" Target="http://code.google.com/p/jeplayer/" TargetMode="External"/><Relationship Id="rId4" Type="http://schemas.openxmlformats.org/officeDocument/2006/relationships/hyperlink" Target="http://stackoverflow.com/questions/6589797/how-to-get-package-name-from-anywhe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BDDFA-B930-4C78-9B9D-B6F3522B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2440</TotalTime>
  <Pages>9</Pages>
  <Words>1646</Words>
  <Characters>9055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10680</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221</cp:revision>
  <cp:lastPrinted>2011-12-13T06:14:00Z</cp:lastPrinted>
  <dcterms:created xsi:type="dcterms:W3CDTF">2011-03-14T12:13:00Z</dcterms:created>
  <dcterms:modified xsi:type="dcterms:W3CDTF">2012-10-27T13:27:00Z</dcterms:modified>
</cp:coreProperties>
</file>